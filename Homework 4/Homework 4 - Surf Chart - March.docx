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14:paraId="6D6D4B2C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6300ED7E" w14:textId="5D511087" w:rsidR="002F6E35" w:rsidRDefault="009035F5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667408" w:rsidRPr="00667408">
              <w:t>March</w:t>
            </w:r>
            <w: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7791119E" w14:textId="77777777"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29257F4" w14:textId="77777777" w:rsidR="007A204F" w:rsidRPr="007A204F" w:rsidRDefault="007A204F" w:rsidP="007A2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669A18" w14:textId="77777777" w:rsidR="007A204F" w:rsidRPr="007A204F" w:rsidRDefault="007A204F" w:rsidP="007A2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48BF21" w14:textId="77777777" w:rsidR="007A204F" w:rsidRDefault="007A204F" w:rsidP="007A2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5A3F150" w14:textId="0C6310AF" w:rsidR="007A204F" w:rsidRPr="007A204F" w:rsidRDefault="007A204F" w:rsidP="007A204F">
            <w:pPr>
              <w:tabs>
                <w:tab w:val="left" w:pos="15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2F6E35" w14:paraId="5A624433" w14:textId="77777777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1F3864" w:themeFill="accent1" w:themeFillShade="80"/>
          </w:tcPr>
          <w:p w14:paraId="14E9D145" w14:textId="77777777"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1F3864" w:themeFill="accent1" w:themeFillShade="80"/>
          </w:tcPr>
          <w:p w14:paraId="690E0853" w14:textId="020E98E6"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667408">
              <w:t>2021</w:t>
            </w:r>
            <w:r>
              <w:fldChar w:fldCharType="end"/>
            </w:r>
          </w:p>
        </w:tc>
      </w:tr>
      <w:tr w:rsidR="002F6E35" w14:paraId="0EF0C6D6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06DF2F86" w14:textId="77777777" w:rsidR="002F6E35" w:rsidRDefault="002F6E35">
            <w:pPr>
              <w:pStyle w:val="Title"/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3B2ED6BC" w14:textId="77777777" w:rsidR="002F6E35" w:rsidRDefault="002F6E3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14:paraId="44C1B140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E7C1365CFF264881A320AC411BC5B09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4608BFBB" w14:textId="77777777"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14:paraId="58B0476B" w14:textId="77777777" w:rsidR="002F6E35" w:rsidRDefault="00A86041">
            <w:pPr>
              <w:pStyle w:val="Days"/>
            </w:pPr>
            <w:sdt>
              <w:sdtPr>
                <w:id w:val="8650153"/>
                <w:placeholder>
                  <w:docPart w:val="C5C85B919CF44F0585180345A1E0CC54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14:paraId="7DB0AF94" w14:textId="77777777" w:rsidR="002F6E35" w:rsidRDefault="00A86041">
            <w:pPr>
              <w:pStyle w:val="Days"/>
            </w:pPr>
            <w:sdt>
              <w:sdtPr>
                <w:id w:val="-1517691135"/>
                <w:placeholder>
                  <w:docPart w:val="32F4BE474F1D4671965A649DA479E4EC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14:paraId="7E4CCD8D" w14:textId="77777777" w:rsidR="002F6E35" w:rsidRDefault="00A86041">
            <w:pPr>
              <w:pStyle w:val="Days"/>
            </w:pPr>
            <w:sdt>
              <w:sdtPr>
                <w:id w:val="-1684429625"/>
                <w:placeholder>
                  <w:docPart w:val="2438CEA956354AD0B20A60109CC0DD7C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14:paraId="6376A61D" w14:textId="77777777" w:rsidR="002F6E35" w:rsidRDefault="00A86041">
            <w:pPr>
              <w:pStyle w:val="Days"/>
            </w:pPr>
            <w:sdt>
              <w:sdtPr>
                <w:id w:val="-1188375605"/>
                <w:placeholder>
                  <w:docPart w:val="9F684B5D4BE041F3A4C7F9D2905157C1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14:paraId="59CF852B" w14:textId="77777777" w:rsidR="002F6E35" w:rsidRDefault="00A86041">
            <w:pPr>
              <w:pStyle w:val="Days"/>
            </w:pPr>
            <w:sdt>
              <w:sdtPr>
                <w:id w:val="1991825489"/>
                <w:placeholder>
                  <w:docPart w:val="C58928B3AF1A4E338F370079225EFEC2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14:paraId="0934AC46" w14:textId="77777777" w:rsidR="002F6E35" w:rsidRPr="00441E1E" w:rsidRDefault="00A86041">
            <w:pPr>
              <w:pStyle w:val="Days"/>
              <w:rPr>
                <w:highlight w:val="yellow"/>
              </w:rPr>
            </w:pPr>
            <w:sdt>
              <w:sdtPr>
                <w:rPr>
                  <w:highlight w:val="yellow"/>
                </w:rPr>
                <w:id w:val="115736794"/>
                <w:placeholder>
                  <w:docPart w:val="00B095FD28754CFFAAA2ECAF051113AF"/>
                </w:placeholder>
                <w:temporary/>
                <w:showingPlcHdr/>
                <w15:appearance w15:val="hidden"/>
              </w:sdtPr>
              <w:sdtEndPr/>
              <w:sdtContent>
                <w:r w:rsidR="009035F5" w:rsidRPr="00441E1E">
                  <w:t>Saturday</w:t>
                </w:r>
              </w:sdtContent>
            </w:sdt>
          </w:p>
        </w:tc>
      </w:tr>
      <w:tr w:rsidR="002F6E35" w14:paraId="51298EB7" w14:textId="77777777" w:rsidTr="002F6E35">
        <w:tc>
          <w:tcPr>
            <w:tcW w:w="2054" w:type="dxa"/>
            <w:tcBorders>
              <w:bottom w:val="nil"/>
            </w:tcBorders>
          </w:tcPr>
          <w:p w14:paraId="55B9CA74" w14:textId="2906EED3" w:rsidR="002F6E35" w:rsidRPr="00667408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667408">
              <w:rPr>
                <w:rFonts w:ascii="Calibri" w:hAnsi="Calibri" w:cs="Calibri"/>
                <w:highlight w:val="yellow"/>
              </w:rPr>
              <w:fldChar w:fldCharType="begin"/>
            </w:r>
            <w:r w:rsidRPr="00667408">
              <w:rPr>
                <w:rFonts w:ascii="Calibri" w:hAnsi="Calibri" w:cs="Calibri"/>
                <w:highlight w:val="yellow"/>
              </w:rPr>
              <w:instrText xml:space="preserve"> IF </w:instrText>
            </w:r>
            <w:r w:rsidRPr="00667408">
              <w:rPr>
                <w:rFonts w:ascii="Calibri" w:hAnsi="Calibri" w:cs="Calibri"/>
                <w:highlight w:val="yellow"/>
              </w:rPr>
              <w:fldChar w:fldCharType="begin"/>
            </w:r>
            <w:r w:rsidRPr="00667408">
              <w:rPr>
                <w:rFonts w:ascii="Calibri" w:hAnsi="Calibri" w:cs="Calibri"/>
                <w:highlight w:val="yellow"/>
              </w:rPr>
              <w:instrText xml:space="preserve"> DocVariable MonthStart \@ dddd </w:instrText>
            </w:r>
            <w:r w:rsidRPr="00667408">
              <w:rPr>
                <w:rFonts w:ascii="Calibri" w:hAnsi="Calibri" w:cs="Calibri"/>
                <w:highlight w:val="yellow"/>
              </w:rPr>
              <w:fldChar w:fldCharType="separate"/>
            </w:r>
            <w:r w:rsidR="00667408" w:rsidRPr="00667408">
              <w:rPr>
                <w:rFonts w:ascii="Calibri" w:hAnsi="Calibri" w:cs="Calibri"/>
                <w:highlight w:val="yellow"/>
              </w:rPr>
              <w:instrText>Monday</w:instrText>
            </w:r>
            <w:r w:rsidRPr="00667408">
              <w:rPr>
                <w:rFonts w:ascii="Calibri" w:hAnsi="Calibri" w:cs="Calibri"/>
                <w:highlight w:val="yellow"/>
              </w:rPr>
              <w:fldChar w:fldCharType="end"/>
            </w:r>
            <w:r w:rsidRPr="00667408">
              <w:rPr>
                <w:rFonts w:ascii="Calibri" w:hAnsi="Calibri" w:cs="Calibri"/>
                <w:highlight w:val="yellow"/>
              </w:rPr>
              <w:instrText xml:space="preserve"> = "Sunday" 1 ""</w:instrText>
            </w:r>
            <w:r w:rsidRPr="00667408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39894B0" w14:textId="5955A110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MonthStart \@ dddd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</w:rPr>
              <w:instrText>Monday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= "Monday" 1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=A2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1A3A8D" w:rsidRPr="00667408">
              <w:rPr>
                <w:rFonts w:ascii="Calibri" w:hAnsi="Calibri" w:cs="Calibri"/>
                <w:noProof/>
              </w:rPr>
              <w:instrText>0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&lt;&gt; 0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=A2+1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FA21CA" w:rsidRPr="00667408">
              <w:rPr>
                <w:rFonts w:ascii="Calibri" w:hAnsi="Calibri" w:cs="Calibri"/>
                <w:noProof/>
              </w:rPr>
              <w:instrText>2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1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F8D07E5" w14:textId="45A3A514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MonthStart \@ dddd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</w:rPr>
              <w:instrText>Monday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= "Tuesday" 1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=B2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1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&lt;&gt; 0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=B2+1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2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0749B83" w14:textId="404A12C7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MonthStart \@ dddd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</w:rPr>
              <w:instrText>Monday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= "Wednesday" 1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=C2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&lt;&gt; 0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=C2+1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3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3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3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47E905D" w14:textId="20EE462B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MonthStart \@ dddd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</w:rPr>
              <w:instrText>Monday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= "Thursday" 1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=D2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3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&lt;&gt; 0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=D2+1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4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4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4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674F3DC" w14:textId="5B502F1A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MonthStart \@ dddd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</w:rPr>
              <w:instrText>Monday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= "Friday" 1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=E2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4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&lt;&gt; 0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=E2+1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5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5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5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FBC2D7A" w14:textId="40884AD7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MonthStart \@ dddd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</w:rPr>
              <w:instrText>Monday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= "Saturday" 1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=F2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5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&lt;&gt; 0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=F2+1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6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6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6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18031A85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254E3D0" w14:textId="77777777" w:rsidR="002F6E35" w:rsidRPr="00667408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DB47A87" w14:textId="2C7BCF83" w:rsidR="00441E1E" w:rsidRPr="00667408" w:rsidRDefault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FCD7053" w14:textId="76BB37D5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75AED7B" w14:textId="05915BF7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6554C8A" w14:textId="2C5BECE4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166478F" w14:textId="629FC110" w:rsidR="008076B6" w:rsidRPr="00667408" w:rsidRDefault="008076B6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60D4D00" w14:textId="3689451F" w:rsidR="002F6E35" w:rsidRDefault="00667408" w:rsidP="000122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Low Tide: </w:t>
            </w:r>
            <w:r w:rsidR="0063208F" w:rsidRPr="0063208F">
              <w:rPr>
                <w:rFonts w:ascii="Calibri" w:hAnsi="Calibri" w:cs="Calibri"/>
              </w:rPr>
              <w:t>07:46 - 85%</w:t>
            </w:r>
          </w:p>
          <w:p w14:paraId="7BD43BB2" w14:textId="0D37079A" w:rsidR="00667408" w:rsidRPr="00667408" w:rsidRDefault="00667408" w:rsidP="000122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Moon:</w:t>
            </w:r>
            <w:r w:rsidR="00F04B40">
              <w:rPr>
                <w:rFonts w:ascii="Calibri" w:hAnsi="Calibri" w:cs="Calibri"/>
              </w:rPr>
              <w:t xml:space="preserve"> 42.9%</w:t>
            </w:r>
          </w:p>
        </w:tc>
      </w:tr>
      <w:tr w:rsidR="002F6E35" w14:paraId="4E381F9A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A1D27B9" w14:textId="2A7DFF4E" w:rsidR="002F6E35" w:rsidRPr="00A86041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fldChar w:fldCharType="begin"/>
            </w:r>
            <w:r w:rsidRPr="00A86041">
              <w:rPr>
                <w:rFonts w:ascii="Calibri" w:hAnsi="Calibri" w:cs="Calibri"/>
                <w:highlight w:val="yellow"/>
              </w:rPr>
              <w:instrText xml:space="preserve"> =G2+1 </w:instrText>
            </w:r>
            <w:r w:rsidRPr="00A86041">
              <w:rPr>
                <w:rFonts w:ascii="Calibri" w:hAnsi="Calibri" w:cs="Calibri"/>
                <w:highlight w:val="yellow"/>
              </w:rPr>
              <w:fldChar w:fldCharType="separate"/>
            </w:r>
            <w:r w:rsidR="00667408" w:rsidRPr="00A86041">
              <w:rPr>
                <w:rFonts w:ascii="Calibri" w:hAnsi="Calibri" w:cs="Calibri"/>
                <w:noProof/>
                <w:highlight w:val="yellow"/>
              </w:rPr>
              <w:t>7</w:t>
            </w:r>
            <w:r w:rsidRPr="00A86041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B89C204" w14:textId="36517B12" w:rsidR="002F6E35" w:rsidRPr="00A86041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fldChar w:fldCharType="begin"/>
            </w:r>
            <w:r w:rsidRPr="00A86041">
              <w:rPr>
                <w:rFonts w:ascii="Calibri" w:hAnsi="Calibri" w:cs="Calibri"/>
                <w:highlight w:val="yellow"/>
              </w:rPr>
              <w:instrText xml:space="preserve"> =A4+1 </w:instrText>
            </w:r>
            <w:r w:rsidRPr="00A86041">
              <w:rPr>
                <w:rFonts w:ascii="Calibri" w:hAnsi="Calibri" w:cs="Calibri"/>
                <w:highlight w:val="yellow"/>
              </w:rPr>
              <w:fldChar w:fldCharType="separate"/>
            </w:r>
            <w:r w:rsidR="00667408" w:rsidRPr="00A86041">
              <w:rPr>
                <w:rFonts w:ascii="Calibri" w:hAnsi="Calibri" w:cs="Calibri"/>
                <w:noProof/>
                <w:highlight w:val="yellow"/>
              </w:rPr>
              <w:t>8</w:t>
            </w:r>
            <w:r w:rsidRPr="00A86041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EE4FD2D" w14:textId="4ECB0702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=B4+1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9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1D18C80" w14:textId="5E0C8EBE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=C4+1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10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F07EC95" w14:textId="2B16AC10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=D4+1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11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E0BE10E" w14:textId="13AE4293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=E4+1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12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8C59027" w14:textId="7807E0FE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=F4+1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13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7F1DA3BE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3B7A205" w14:textId="4CA5FB4A" w:rsidR="002F6E35" w:rsidRPr="00A86041" w:rsidRDefault="0063208F" w:rsidP="004E6A64">
            <w:pPr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t>Low Tide:</w:t>
            </w:r>
            <w:r w:rsidR="005F45D8" w:rsidRPr="00A86041">
              <w:rPr>
                <w:rFonts w:ascii="Calibri" w:hAnsi="Calibri" w:cs="Calibri"/>
                <w:highlight w:val="yellow"/>
              </w:rPr>
              <w:t xml:space="preserve"> </w:t>
            </w:r>
            <w:r w:rsidR="005F45D8" w:rsidRPr="00A86041">
              <w:rPr>
                <w:rFonts w:ascii="Calibri" w:hAnsi="Calibri" w:cs="Calibri"/>
                <w:highlight w:val="yellow"/>
              </w:rPr>
              <w:t>08:53 - 93%</w:t>
            </w:r>
          </w:p>
          <w:p w14:paraId="5A214577" w14:textId="7D3F21C1" w:rsidR="0063208F" w:rsidRPr="00A86041" w:rsidRDefault="0063208F" w:rsidP="004E6A64">
            <w:pPr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t>Moon:</w:t>
            </w:r>
            <w:r w:rsidR="00F04B40" w:rsidRPr="00A86041">
              <w:rPr>
                <w:rFonts w:ascii="Calibri" w:hAnsi="Calibri" w:cs="Calibri"/>
                <w:highlight w:val="yellow"/>
              </w:rPr>
              <w:t xml:space="preserve"> 32.1%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5E6D2C3" w14:textId="62C4995E" w:rsidR="0063208F" w:rsidRPr="00A86041" w:rsidRDefault="0063208F" w:rsidP="0063208F">
            <w:pPr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t>Low Tide:</w:t>
            </w:r>
            <w:r w:rsidR="005F45D8" w:rsidRPr="00A86041">
              <w:rPr>
                <w:rFonts w:ascii="Calibri" w:hAnsi="Calibri" w:cs="Calibri"/>
                <w:highlight w:val="yellow"/>
              </w:rPr>
              <w:t xml:space="preserve"> </w:t>
            </w:r>
            <w:r w:rsidR="005F45D8" w:rsidRPr="00A86041">
              <w:rPr>
                <w:rFonts w:ascii="Calibri" w:hAnsi="Calibri" w:cs="Calibri"/>
                <w:highlight w:val="yellow"/>
              </w:rPr>
              <w:t>10:00 - 99%</w:t>
            </w:r>
          </w:p>
          <w:p w14:paraId="4972BCFF" w14:textId="4335010A" w:rsidR="002F6E35" w:rsidRPr="00A86041" w:rsidRDefault="0063208F" w:rsidP="0063208F">
            <w:pPr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t>Moon:</w:t>
            </w:r>
            <w:r w:rsidR="00F04B40" w:rsidRPr="00A86041">
              <w:rPr>
                <w:rFonts w:ascii="Calibri" w:hAnsi="Calibri" w:cs="Calibri"/>
                <w:highlight w:val="yellow"/>
              </w:rPr>
              <w:t xml:space="preserve"> 22.4%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4B04ABB" w14:textId="301E88B1" w:rsidR="0063208F" w:rsidRDefault="0063208F" w:rsidP="006320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 Tide:</w:t>
            </w:r>
            <w:r w:rsidR="005F45D8">
              <w:rPr>
                <w:rFonts w:ascii="Calibri" w:hAnsi="Calibri" w:cs="Calibri"/>
              </w:rPr>
              <w:t xml:space="preserve"> </w:t>
            </w:r>
            <w:r w:rsidR="005F45D8" w:rsidRPr="005F45D8">
              <w:rPr>
                <w:rFonts w:ascii="Calibri" w:hAnsi="Calibri" w:cs="Calibri"/>
              </w:rPr>
              <w:t>11:01 - 73%</w:t>
            </w:r>
          </w:p>
          <w:p w14:paraId="51C96983" w14:textId="472F3F1C" w:rsidR="002F6E35" w:rsidRPr="00667408" w:rsidRDefault="0063208F" w:rsidP="006320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Moon:</w:t>
            </w:r>
            <w:r w:rsidR="00F04B40">
              <w:rPr>
                <w:rFonts w:ascii="Calibri" w:hAnsi="Calibri" w:cs="Calibri"/>
              </w:rPr>
              <w:t xml:space="preserve"> </w:t>
            </w:r>
            <w:r w:rsidR="008F42C2">
              <w:rPr>
                <w:rFonts w:ascii="Calibri" w:hAnsi="Calibri" w:cs="Calibri"/>
              </w:rPr>
              <w:t>14.1%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6E166D0" w14:textId="0793A3D4" w:rsidR="0063208F" w:rsidRDefault="0063208F" w:rsidP="006320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 Tide:</w:t>
            </w:r>
            <w:r w:rsidR="005F45D8">
              <w:rPr>
                <w:rFonts w:ascii="Calibri" w:hAnsi="Calibri" w:cs="Calibri"/>
              </w:rPr>
              <w:t xml:space="preserve"> </w:t>
            </w:r>
            <w:r w:rsidR="005F45D8" w:rsidRPr="005F45D8">
              <w:rPr>
                <w:rFonts w:ascii="Calibri" w:hAnsi="Calibri" w:cs="Calibri"/>
              </w:rPr>
              <w:t>11:52 - 73%</w:t>
            </w:r>
          </w:p>
          <w:p w14:paraId="36E1AF7E" w14:textId="182D5B5F" w:rsidR="002F6E35" w:rsidRPr="00667408" w:rsidRDefault="0063208F" w:rsidP="006320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Moon:</w:t>
            </w:r>
            <w:r w:rsidR="008F42C2">
              <w:rPr>
                <w:rFonts w:ascii="Calibri" w:hAnsi="Calibri" w:cs="Calibri"/>
              </w:rPr>
              <w:t xml:space="preserve"> 7.6%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B1633A4" w14:textId="7CE694B8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DC7DD43" w14:textId="4060C841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7804682" w14:textId="1B1FDF18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</w:tr>
      <w:tr w:rsidR="002F6E35" w14:paraId="21D4415D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2F1FAAE8" w14:textId="3DBD9F89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=G4+1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14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CEC5BEC" w14:textId="03F22638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=A6+1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15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28F5E2D" w14:textId="4BBE22D9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=B6+1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16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11CBE7D" w14:textId="6F178C33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=C6+1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17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6C48898" w14:textId="12914F68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=D6+1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18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CB8F821" w14:textId="75522DFD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=E6+1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19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F13B35A" w14:textId="651C1786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=F6+1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20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36B4AB9B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6DC5311" w14:textId="1480B00E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D6B9B8D" w14:textId="7845200E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43B4B0A" w14:textId="594BB060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1BA77CE" w14:textId="18CC4C37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992E404" w14:textId="1A241F87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342408D" w14:textId="754662A2" w:rsidR="002F6E35" w:rsidRPr="00667408" w:rsidRDefault="002F6E35" w:rsidP="00CC717F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432A2F0" w14:textId="41A4F3B1" w:rsidR="005F45D8" w:rsidRDefault="005F45D8" w:rsidP="005F45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 Tide:</w:t>
            </w:r>
            <w:r w:rsidR="00F04B40">
              <w:rPr>
                <w:rFonts w:ascii="Calibri" w:hAnsi="Calibri" w:cs="Calibri"/>
              </w:rPr>
              <w:t xml:space="preserve"> </w:t>
            </w:r>
            <w:r w:rsidR="00F04B40" w:rsidRPr="00F04B40">
              <w:rPr>
                <w:rFonts w:ascii="Calibri" w:hAnsi="Calibri" w:cs="Calibri"/>
              </w:rPr>
              <w:t>07:37 - 85%</w:t>
            </w:r>
          </w:p>
          <w:p w14:paraId="1FB3258F" w14:textId="42E2D912" w:rsidR="002F6E35" w:rsidRPr="00667408" w:rsidRDefault="005F45D8" w:rsidP="005F45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Moon:</w:t>
            </w:r>
            <w:r w:rsidR="008F42C2">
              <w:rPr>
                <w:rFonts w:ascii="Calibri" w:hAnsi="Calibri" w:cs="Calibri"/>
              </w:rPr>
              <w:t xml:space="preserve"> 41.1%</w:t>
            </w:r>
          </w:p>
        </w:tc>
      </w:tr>
      <w:tr w:rsidR="002F6E35" w14:paraId="49C5CE70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C281CD2" w14:textId="262E9A0E" w:rsidR="002F6E35" w:rsidRPr="00A86041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fldChar w:fldCharType="begin"/>
            </w:r>
            <w:r w:rsidRPr="00A86041">
              <w:rPr>
                <w:rFonts w:ascii="Calibri" w:hAnsi="Calibri" w:cs="Calibri"/>
                <w:highlight w:val="yellow"/>
              </w:rPr>
              <w:instrText xml:space="preserve"> =G6+1 </w:instrText>
            </w:r>
            <w:r w:rsidRPr="00A86041">
              <w:rPr>
                <w:rFonts w:ascii="Calibri" w:hAnsi="Calibri" w:cs="Calibri"/>
                <w:highlight w:val="yellow"/>
              </w:rPr>
              <w:fldChar w:fldCharType="separate"/>
            </w:r>
            <w:r w:rsidR="00667408" w:rsidRPr="00A86041">
              <w:rPr>
                <w:rFonts w:ascii="Calibri" w:hAnsi="Calibri" w:cs="Calibri"/>
                <w:noProof/>
                <w:highlight w:val="yellow"/>
              </w:rPr>
              <w:t>21</w:t>
            </w:r>
            <w:r w:rsidRPr="00A86041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9E67104" w14:textId="6BF0AD84" w:rsidR="002F6E35" w:rsidRPr="00A86041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fldChar w:fldCharType="begin"/>
            </w:r>
            <w:r w:rsidRPr="00A86041">
              <w:rPr>
                <w:rFonts w:ascii="Calibri" w:hAnsi="Calibri" w:cs="Calibri"/>
                <w:highlight w:val="yellow"/>
              </w:rPr>
              <w:instrText xml:space="preserve"> =A8+1 </w:instrText>
            </w:r>
            <w:r w:rsidRPr="00A86041">
              <w:rPr>
                <w:rFonts w:ascii="Calibri" w:hAnsi="Calibri" w:cs="Calibri"/>
                <w:highlight w:val="yellow"/>
              </w:rPr>
              <w:fldChar w:fldCharType="separate"/>
            </w:r>
            <w:r w:rsidR="00667408" w:rsidRPr="00A86041">
              <w:rPr>
                <w:rFonts w:ascii="Calibri" w:hAnsi="Calibri" w:cs="Calibri"/>
                <w:noProof/>
                <w:highlight w:val="yellow"/>
              </w:rPr>
              <w:t>22</w:t>
            </w:r>
            <w:r w:rsidRPr="00A86041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88A804A" w14:textId="55E672A7" w:rsidR="002F6E35" w:rsidRPr="00A86041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fldChar w:fldCharType="begin"/>
            </w:r>
            <w:r w:rsidRPr="00A86041">
              <w:rPr>
                <w:rFonts w:ascii="Calibri" w:hAnsi="Calibri" w:cs="Calibri"/>
                <w:highlight w:val="yellow"/>
              </w:rPr>
              <w:instrText xml:space="preserve"> =B8+1 </w:instrText>
            </w:r>
            <w:r w:rsidRPr="00A86041">
              <w:rPr>
                <w:rFonts w:ascii="Calibri" w:hAnsi="Calibri" w:cs="Calibri"/>
                <w:highlight w:val="yellow"/>
              </w:rPr>
              <w:fldChar w:fldCharType="separate"/>
            </w:r>
            <w:r w:rsidR="00667408" w:rsidRPr="00A86041">
              <w:rPr>
                <w:rFonts w:ascii="Calibri" w:hAnsi="Calibri" w:cs="Calibri"/>
                <w:noProof/>
                <w:highlight w:val="yellow"/>
              </w:rPr>
              <w:t>23</w:t>
            </w:r>
            <w:r w:rsidRPr="00A86041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4688EEB" w14:textId="3D949CDA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=C8+1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24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A3FA6C3" w14:textId="2DD47E9C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=D8+1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25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6ED5512" w14:textId="37608C26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=E8+1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26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9E538ED" w14:textId="6823D14F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=F8+1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27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13FE3842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072511F8" w14:textId="2B4CDB5D" w:rsidR="005F45D8" w:rsidRPr="00A86041" w:rsidRDefault="005F45D8" w:rsidP="005F45D8">
            <w:pPr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t>Low Tide:</w:t>
            </w:r>
            <w:r w:rsidR="00F04B40" w:rsidRPr="00A86041">
              <w:rPr>
                <w:rFonts w:ascii="Calibri" w:hAnsi="Calibri" w:cs="Calibri"/>
                <w:highlight w:val="yellow"/>
              </w:rPr>
              <w:t xml:space="preserve"> </w:t>
            </w:r>
            <w:r w:rsidR="00F04B40" w:rsidRPr="00A86041">
              <w:rPr>
                <w:rFonts w:ascii="Calibri" w:hAnsi="Calibri" w:cs="Calibri"/>
                <w:highlight w:val="yellow"/>
              </w:rPr>
              <w:t>08:31 - 93%</w:t>
            </w:r>
          </w:p>
          <w:p w14:paraId="448D7F92" w14:textId="339358BA" w:rsidR="002F6E35" w:rsidRPr="00A86041" w:rsidRDefault="005F45D8" w:rsidP="005F45D8">
            <w:pPr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t>Moon:</w:t>
            </w:r>
            <w:r w:rsidR="008F42C2" w:rsidRPr="00A86041">
              <w:rPr>
                <w:rFonts w:ascii="Calibri" w:hAnsi="Calibri" w:cs="Calibri"/>
                <w:highlight w:val="yellow"/>
              </w:rPr>
              <w:t xml:space="preserve"> 50%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642B971" w14:textId="7EAF0E1D" w:rsidR="005F45D8" w:rsidRPr="00A86041" w:rsidRDefault="005F45D8" w:rsidP="005F45D8">
            <w:pPr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t>Low Tide:</w:t>
            </w:r>
            <w:r w:rsidR="00F04B40" w:rsidRPr="00A86041">
              <w:rPr>
                <w:rFonts w:ascii="Calibri" w:hAnsi="Calibri" w:cs="Calibri"/>
                <w:highlight w:val="yellow"/>
              </w:rPr>
              <w:t xml:space="preserve"> </w:t>
            </w:r>
            <w:r w:rsidR="00F04B40" w:rsidRPr="00A86041">
              <w:rPr>
                <w:rFonts w:ascii="Calibri" w:hAnsi="Calibri" w:cs="Calibri"/>
                <w:highlight w:val="yellow"/>
              </w:rPr>
              <w:t>09:27 - 98%</w:t>
            </w:r>
          </w:p>
          <w:p w14:paraId="0363D890" w14:textId="0308FF54" w:rsidR="002F6E35" w:rsidRPr="00A86041" w:rsidRDefault="005F45D8" w:rsidP="005F45D8">
            <w:pPr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t>Moon:</w:t>
            </w:r>
            <w:r w:rsidR="008F42C2" w:rsidRPr="00A86041">
              <w:rPr>
                <w:rFonts w:ascii="Calibri" w:hAnsi="Calibri" w:cs="Calibri"/>
                <w:highlight w:val="yellow"/>
              </w:rPr>
              <w:t xml:space="preserve"> 60.4%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54CBE21" w14:textId="394376EB" w:rsidR="005F45D8" w:rsidRPr="00A86041" w:rsidRDefault="005F45D8" w:rsidP="005F45D8">
            <w:pPr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t>Low Tide:</w:t>
            </w:r>
            <w:r w:rsidR="00F04B40" w:rsidRPr="00A86041">
              <w:rPr>
                <w:rFonts w:ascii="Calibri" w:hAnsi="Calibri" w:cs="Calibri"/>
                <w:highlight w:val="yellow"/>
              </w:rPr>
              <w:t xml:space="preserve"> </w:t>
            </w:r>
            <w:r w:rsidR="00F04B40" w:rsidRPr="00A86041">
              <w:rPr>
                <w:rFonts w:ascii="Calibri" w:hAnsi="Calibri" w:cs="Calibri"/>
                <w:highlight w:val="yellow"/>
              </w:rPr>
              <w:t>10:23 - 99%</w:t>
            </w:r>
          </w:p>
          <w:p w14:paraId="2877BB98" w14:textId="187DA68A" w:rsidR="002F6E35" w:rsidRPr="00A86041" w:rsidRDefault="005F45D8" w:rsidP="005F45D8">
            <w:pPr>
              <w:rPr>
                <w:rFonts w:ascii="Calibri" w:hAnsi="Calibri" w:cs="Calibri"/>
                <w:highlight w:val="yellow"/>
              </w:rPr>
            </w:pPr>
            <w:r w:rsidRPr="00A86041">
              <w:rPr>
                <w:rFonts w:ascii="Calibri" w:hAnsi="Calibri" w:cs="Calibri"/>
                <w:highlight w:val="yellow"/>
              </w:rPr>
              <w:t>Moon:</w:t>
            </w:r>
            <w:r w:rsidR="008F42C2" w:rsidRPr="00A86041">
              <w:rPr>
                <w:rFonts w:ascii="Calibri" w:hAnsi="Calibri" w:cs="Calibri"/>
                <w:highlight w:val="yellow"/>
              </w:rPr>
              <w:t xml:space="preserve"> </w:t>
            </w:r>
            <w:r w:rsidR="00A86041" w:rsidRPr="00A86041">
              <w:rPr>
                <w:rFonts w:ascii="Calibri" w:hAnsi="Calibri" w:cs="Calibri"/>
                <w:highlight w:val="yellow"/>
              </w:rPr>
              <w:t>70.1%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7862C9C" w14:textId="74B64357" w:rsidR="005F45D8" w:rsidRDefault="005F45D8" w:rsidP="005F45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 Tide:</w:t>
            </w:r>
            <w:r w:rsidR="00F04B40">
              <w:rPr>
                <w:rFonts w:ascii="Calibri" w:hAnsi="Calibri" w:cs="Calibri"/>
              </w:rPr>
              <w:t xml:space="preserve"> </w:t>
            </w:r>
            <w:r w:rsidR="00F04B40" w:rsidRPr="00F04B40">
              <w:rPr>
                <w:rFonts w:ascii="Calibri" w:hAnsi="Calibri" w:cs="Calibri"/>
              </w:rPr>
              <w:t>11:16 - 73%</w:t>
            </w:r>
          </w:p>
          <w:p w14:paraId="1464814D" w14:textId="3FBFC433" w:rsidR="002F6E35" w:rsidRPr="00667408" w:rsidRDefault="005F45D8" w:rsidP="005F45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Moon:</w:t>
            </w:r>
            <w:r w:rsidR="00A86041">
              <w:rPr>
                <w:rFonts w:ascii="Calibri" w:hAnsi="Calibri" w:cs="Calibri"/>
              </w:rPr>
              <w:t xml:space="preserve"> 79.2%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EC11A99" w14:textId="2779B8FA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1263F32" w14:textId="35B29262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3530BF3" w14:textId="7FC9C383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</w:tr>
      <w:tr w:rsidR="002F6E35" w14:paraId="5CC86823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AC0E5D4" w14:textId="72F494D6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=G8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27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= 0,""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=G8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27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&lt;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MonthEnd \@ 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</w:rPr>
              <w:instrText>31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=G8+1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28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28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28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53DA76E" w14:textId="1515429E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=A10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28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= 0,""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=A10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28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&lt;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MonthEnd \@ 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</w:rPr>
              <w:instrText>31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=A10+1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29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="00667408"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29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="00667408"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29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94D0C00" w14:textId="7295A8AF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=B10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29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= 0,""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=B10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29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&lt;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MonthEnd \@ 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</w:rPr>
              <w:instrText>31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=B10+1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30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30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="00667408"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30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BD246EB" w14:textId="4B84B51D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=C10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30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= 0,""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=C10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30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&lt;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MonthEnd \@ 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</w:rPr>
              <w:instrText>31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=C10+1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31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31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="00667408"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t>31</w:t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CF7AD4A" w14:textId="541EA6C0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=D10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31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= 0,""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=D10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31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&lt;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MonthEnd \@ 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</w:rPr>
              <w:instrText>31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=D10+1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1A3A8D" w:rsidRPr="00667408">
              <w:rPr>
                <w:rFonts w:ascii="Calibri" w:hAnsi="Calibri" w:cs="Calibri"/>
                <w:noProof/>
              </w:rPr>
              <w:instrText>28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4BFDCE7" w14:textId="747DC1BE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=E10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0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= 0,""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=E10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1A3A8D" w:rsidRPr="00667408">
              <w:rPr>
                <w:rFonts w:ascii="Calibri" w:hAnsi="Calibri" w:cs="Calibri"/>
                <w:noProof/>
              </w:rPr>
              <w:instrText>28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&lt;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MonthEnd \@ 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441E1E" w:rsidRPr="00667408">
              <w:rPr>
                <w:rFonts w:ascii="Calibri" w:hAnsi="Calibri" w:cs="Calibri"/>
              </w:rPr>
              <w:instrText>31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=E10+1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1A3A8D" w:rsidRPr="00667408">
              <w:rPr>
                <w:rFonts w:ascii="Calibri" w:hAnsi="Calibri" w:cs="Calibri"/>
                <w:noProof/>
              </w:rPr>
              <w:instrText>29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441E1E" w:rsidRPr="00667408">
              <w:rPr>
                <w:rFonts w:ascii="Calibri" w:hAnsi="Calibri" w:cs="Calibri"/>
                <w:noProof/>
              </w:rPr>
              <w:instrText>29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F8A6EC5" w14:textId="7895DAD0" w:rsidR="002F6E35" w:rsidRPr="00667408" w:rsidRDefault="009035F5">
            <w:pPr>
              <w:pStyle w:val="Dates"/>
              <w:rPr>
                <w:rFonts w:ascii="Calibri" w:hAnsi="Calibri" w:cs="Calibri"/>
              </w:rPr>
            </w:pP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=F10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667408" w:rsidRPr="00667408">
              <w:rPr>
                <w:rFonts w:ascii="Calibri" w:hAnsi="Calibri" w:cs="Calibri"/>
                <w:noProof/>
              </w:rPr>
              <w:instrText>0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= 0,""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IF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=F10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1A3A8D" w:rsidRPr="00667408">
              <w:rPr>
                <w:rFonts w:ascii="Calibri" w:hAnsi="Calibri" w:cs="Calibri"/>
                <w:noProof/>
              </w:rPr>
              <w:instrText>29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&lt;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DocVariable MonthEnd \@ d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441E1E" w:rsidRPr="00667408">
              <w:rPr>
                <w:rFonts w:ascii="Calibri" w:hAnsi="Calibri" w:cs="Calibri"/>
              </w:rPr>
              <w:instrText>31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 </w:instrText>
            </w:r>
            <w:r w:rsidRPr="00667408">
              <w:rPr>
                <w:rFonts w:ascii="Calibri" w:hAnsi="Calibri" w:cs="Calibri"/>
              </w:rPr>
              <w:fldChar w:fldCharType="begin"/>
            </w:r>
            <w:r w:rsidRPr="00667408">
              <w:rPr>
                <w:rFonts w:ascii="Calibri" w:hAnsi="Calibri" w:cs="Calibri"/>
              </w:rPr>
              <w:instrText xml:space="preserve"> =F10+1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1A3A8D" w:rsidRPr="00667408">
              <w:rPr>
                <w:rFonts w:ascii="Calibri" w:hAnsi="Calibri" w:cs="Calibri"/>
                <w:noProof/>
              </w:rPr>
              <w:instrText>30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instrText xml:space="preserve"> "" </w:instrText>
            </w:r>
            <w:r w:rsidRPr="00667408">
              <w:rPr>
                <w:rFonts w:ascii="Calibri" w:hAnsi="Calibri" w:cs="Calibri"/>
              </w:rPr>
              <w:fldChar w:fldCharType="separate"/>
            </w:r>
            <w:r w:rsidR="00441E1E" w:rsidRPr="00667408">
              <w:rPr>
                <w:rFonts w:ascii="Calibri" w:hAnsi="Calibri" w:cs="Calibri"/>
                <w:noProof/>
              </w:rPr>
              <w:instrText>30</w:instrText>
            </w:r>
            <w:r w:rsidRPr="00667408">
              <w:rPr>
                <w:rFonts w:ascii="Calibri" w:hAnsi="Calibri" w:cs="Calibri"/>
              </w:rPr>
              <w:fldChar w:fldCharType="end"/>
            </w:r>
            <w:r w:rsidRPr="00667408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63F8A470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0F4FE820" w14:textId="3CFA78A8" w:rsidR="002F6E35" w:rsidRPr="00667408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788CC33" w14:textId="77777777" w:rsidR="002F6E35" w:rsidRPr="00667408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60E7953" w14:textId="77777777" w:rsidR="002F6E35" w:rsidRPr="00667408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45132DB" w14:textId="77777777" w:rsidR="002F6E35" w:rsidRPr="00667408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A18BCE6" w14:textId="77777777" w:rsidR="002F6E35" w:rsidRPr="00667408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2138603" w14:textId="77777777" w:rsidR="002F6E35" w:rsidRPr="00667408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20925B6" w14:textId="77777777" w:rsidR="002F6E35" w:rsidRPr="00667408" w:rsidRDefault="002F6E35">
            <w:pPr>
              <w:rPr>
                <w:rFonts w:ascii="Calibri" w:hAnsi="Calibri" w:cs="Calibri"/>
              </w:rPr>
            </w:pPr>
          </w:p>
        </w:tc>
      </w:tr>
      <w:tr w:rsidR="002F6E35" w14:paraId="2142B6DE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54C93720" w14:textId="7F794674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=G10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667408">
              <w:rPr>
                <w:rFonts w:ascii="Calibri" w:hAnsi="Calibri" w:cs="Calibri"/>
                <w:noProof/>
              </w:rPr>
              <w:instrText>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=G10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30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=G10+1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  <w:noProof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4654A9AE" w14:textId="76D473C5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=A12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667408">
              <w:rPr>
                <w:rFonts w:ascii="Calibri" w:hAnsi="Calibri" w:cs="Calibri"/>
                <w:noProof/>
              </w:rPr>
              <w:instrText>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=A12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=A12+1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Pr="00441E1E">
              <w:rPr>
                <w:rFonts w:ascii="Calibri" w:hAnsi="Calibri" w:cs="Calibri"/>
                <w:noProof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8FE56FF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105C45DD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EF0DEDD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9A2AB3D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0900CAB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</w:tr>
      <w:tr w:rsidR="002F6E35" w14:paraId="72293567" w14:textId="77777777" w:rsidTr="002F6E35">
        <w:trPr>
          <w:trHeight w:hRule="exact" w:val="907"/>
        </w:trPr>
        <w:tc>
          <w:tcPr>
            <w:tcW w:w="2054" w:type="dxa"/>
          </w:tcPr>
          <w:p w14:paraId="176E25B6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77A98065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3CAF9542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36FDD47A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42CD1B72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51A2B70F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6A55A1B3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</w:tr>
    </w:tbl>
    <w:p w14:paraId="31F2A768" w14:textId="77777777" w:rsidR="002F6E35" w:rsidRDefault="002F6E35"/>
    <w:sectPr w:rsidR="002F6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F726F" w14:textId="77777777" w:rsidR="00441E1E" w:rsidRDefault="00441E1E">
      <w:pPr>
        <w:spacing w:before="0" w:after="0"/>
      </w:pPr>
      <w:r>
        <w:separator/>
      </w:r>
    </w:p>
  </w:endnote>
  <w:endnote w:type="continuationSeparator" w:id="0">
    <w:p w14:paraId="216A92F7" w14:textId="77777777" w:rsidR="00441E1E" w:rsidRDefault="00441E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7E9FE" w14:textId="77777777" w:rsidR="00441E1E" w:rsidRDefault="00441E1E">
      <w:pPr>
        <w:spacing w:before="0" w:after="0"/>
      </w:pPr>
      <w:r>
        <w:separator/>
      </w:r>
    </w:p>
  </w:footnote>
  <w:footnote w:type="continuationSeparator" w:id="0">
    <w:p w14:paraId="28D830EC" w14:textId="77777777" w:rsidR="00441E1E" w:rsidRDefault="00441E1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03/31/2021"/>
    <w:docVar w:name="MonthStart" w:val="03/01/2021"/>
    <w:docVar w:name="ShowDynamicGuides" w:val="1"/>
    <w:docVar w:name="ShowMarginGuides" w:val="0"/>
    <w:docVar w:name="ShowOutlines" w:val="0"/>
    <w:docVar w:name="ShowStaticGuides" w:val="0"/>
  </w:docVars>
  <w:rsids>
    <w:rsidRoot w:val="00441E1E"/>
    <w:rsid w:val="0001227B"/>
    <w:rsid w:val="00056814"/>
    <w:rsid w:val="000618BA"/>
    <w:rsid w:val="0006779F"/>
    <w:rsid w:val="000A20FE"/>
    <w:rsid w:val="0011772B"/>
    <w:rsid w:val="001A3A8D"/>
    <w:rsid w:val="001C5DC3"/>
    <w:rsid w:val="0027720C"/>
    <w:rsid w:val="002F6E35"/>
    <w:rsid w:val="003145E8"/>
    <w:rsid w:val="003D7DDA"/>
    <w:rsid w:val="00406C2A"/>
    <w:rsid w:val="00441E1E"/>
    <w:rsid w:val="00454FED"/>
    <w:rsid w:val="004C5B17"/>
    <w:rsid w:val="004E6A64"/>
    <w:rsid w:val="005562FE"/>
    <w:rsid w:val="00557989"/>
    <w:rsid w:val="005A5FAB"/>
    <w:rsid w:val="005F45D8"/>
    <w:rsid w:val="0063208F"/>
    <w:rsid w:val="00667408"/>
    <w:rsid w:val="007564A4"/>
    <w:rsid w:val="007777B1"/>
    <w:rsid w:val="007A204F"/>
    <w:rsid w:val="007A49F2"/>
    <w:rsid w:val="008076B6"/>
    <w:rsid w:val="00874C9A"/>
    <w:rsid w:val="00880B22"/>
    <w:rsid w:val="008F42C2"/>
    <w:rsid w:val="009035F5"/>
    <w:rsid w:val="00903885"/>
    <w:rsid w:val="009351A0"/>
    <w:rsid w:val="00944085"/>
    <w:rsid w:val="00946A27"/>
    <w:rsid w:val="009A0FFF"/>
    <w:rsid w:val="009E58E4"/>
    <w:rsid w:val="00A4654E"/>
    <w:rsid w:val="00A73BBF"/>
    <w:rsid w:val="00A86041"/>
    <w:rsid w:val="00AB29FA"/>
    <w:rsid w:val="00B70858"/>
    <w:rsid w:val="00B8151A"/>
    <w:rsid w:val="00C0464E"/>
    <w:rsid w:val="00C11D39"/>
    <w:rsid w:val="00C71D73"/>
    <w:rsid w:val="00C7735D"/>
    <w:rsid w:val="00CA12F6"/>
    <w:rsid w:val="00CB1C1C"/>
    <w:rsid w:val="00CC717F"/>
    <w:rsid w:val="00D17693"/>
    <w:rsid w:val="00DE6C1E"/>
    <w:rsid w:val="00DF051F"/>
    <w:rsid w:val="00DF32DE"/>
    <w:rsid w:val="00E02644"/>
    <w:rsid w:val="00E54E11"/>
    <w:rsid w:val="00EA1691"/>
    <w:rsid w:val="00EB320B"/>
    <w:rsid w:val="00F00BF8"/>
    <w:rsid w:val="00F04B40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7354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qFormat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4472C4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4472C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F3864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oh\AppData\Roaming\Microsoft\Templates\Banner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C1365CFF264881A320AC411BC5B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0F974-DE33-4295-BC2A-8B00E2AA93F0}"/>
      </w:docPartPr>
      <w:docPartBody>
        <w:p w:rsidR="007C0C07" w:rsidRDefault="007C0C07">
          <w:pPr>
            <w:pStyle w:val="E7C1365CFF264881A320AC411BC5B09C"/>
          </w:pPr>
          <w:r>
            <w:t>Sunday</w:t>
          </w:r>
        </w:p>
      </w:docPartBody>
    </w:docPart>
    <w:docPart>
      <w:docPartPr>
        <w:name w:val="C5C85B919CF44F0585180345A1E0C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0675-AEAD-4877-B28F-794DD884F5C2}"/>
      </w:docPartPr>
      <w:docPartBody>
        <w:p w:rsidR="007C0C07" w:rsidRDefault="007C0C07">
          <w:pPr>
            <w:pStyle w:val="C5C85B919CF44F0585180345A1E0CC54"/>
          </w:pPr>
          <w:r>
            <w:t>Monday</w:t>
          </w:r>
        </w:p>
      </w:docPartBody>
    </w:docPart>
    <w:docPart>
      <w:docPartPr>
        <w:name w:val="32F4BE474F1D4671965A649DA479E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C346-6969-43F3-A376-AB3C20BD272A}"/>
      </w:docPartPr>
      <w:docPartBody>
        <w:p w:rsidR="007C0C07" w:rsidRDefault="007C0C07">
          <w:pPr>
            <w:pStyle w:val="32F4BE474F1D4671965A649DA479E4EC"/>
          </w:pPr>
          <w:r>
            <w:t>Tuesday</w:t>
          </w:r>
        </w:p>
      </w:docPartBody>
    </w:docPart>
    <w:docPart>
      <w:docPartPr>
        <w:name w:val="2438CEA956354AD0B20A60109CC0D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8DC40-D2FB-430B-A7D8-8792D61BC5FD}"/>
      </w:docPartPr>
      <w:docPartBody>
        <w:p w:rsidR="007C0C07" w:rsidRDefault="007C0C07">
          <w:pPr>
            <w:pStyle w:val="2438CEA956354AD0B20A60109CC0DD7C"/>
          </w:pPr>
          <w:r>
            <w:t>Wednesday</w:t>
          </w:r>
        </w:p>
      </w:docPartBody>
    </w:docPart>
    <w:docPart>
      <w:docPartPr>
        <w:name w:val="9F684B5D4BE041F3A4C7F9D290515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2843A-79F7-4996-98ED-A8EE449F06F6}"/>
      </w:docPartPr>
      <w:docPartBody>
        <w:p w:rsidR="007C0C07" w:rsidRDefault="007C0C07">
          <w:pPr>
            <w:pStyle w:val="9F684B5D4BE041F3A4C7F9D2905157C1"/>
          </w:pPr>
          <w:r>
            <w:t>Thursday</w:t>
          </w:r>
        </w:p>
      </w:docPartBody>
    </w:docPart>
    <w:docPart>
      <w:docPartPr>
        <w:name w:val="C58928B3AF1A4E338F370079225E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0F0D5-DCCB-4EF8-A28F-A0C2F843E6CD}"/>
      </w:docPartPr>
      <w:docPartBody>
        <w:p w:rsidR="007C0C07" w:rsidRDefault="007C0C07">
          <w:pPr>
            <w:pStyle w:val="C58928B3AF1A4E338F370079225EFEC2"/>
          </w:pPr>
          <w:r>
            <w:t>Friday</w:t>
          </w:r>
        </w:p>
      </w:docPartBody>
    </w:docPart>
    <w:docPart>
      <w:docPartPr>
        <w:name w:val="00B095FD28754CFFAAA2ECAF05111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69F99-5E64-431F-BDAA-F5C949942E8F}"/>
      </w:docPartPr>
      <w:docPartBody>
        <w:p w:rsidR="007C0C07" w:rsidRDefault="007C0C07">
          <w:pPr>
            <w:pStyle w:val="00B095FD28754CFFAAA2ECAF051113AF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07"/>
    <w:rsid w:val="007C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C1365CFF264881A320AC411BC5B09C">
    <w:name w:val="E7C1365CFF264881A320AC411BC5B09C"/>
  </w:style>
  <w:style w:type="paragraph" w:customStyle="1" w:styleId="C5C85B919CF44F0585180345A1E0CC54">
    <w:name w:val="C5C85B919CF44F0585180345A1E0CC54"/>
  </w:style>
  <w:style w:type="paragraph" w:customStyle="1" w:styleId="32F4BE474F1D4671965A649DA479E4EC">
    <w:name w:val="32F4BE474F1D4671965A649DA479E4EC"/>
  </w:style>
  <w:style w:type="paragraph" w:customStyle="1" w:styleId="2438CEA956354AD0B20A60109CC0DD7C">
    <w:name w:val="2438CEA956354AD0B20A60109CC0DD7C"/>
  </w:style>
  <w:style w:type="paragraph" w:customStyle="1" w:styleId="9F684B5D4BE041F3A4C7F9D2905157C1">
    <w:name w:val="9F684B5D4BE041F3A4C7F9D2905157C1"/>
  </w:style>
  <w:style w:type="paragraph" w:customStyle="1" w:styleId="C58928B3AF1A4E338F370079225EFEC2">
    <w:name w:val="C58928B3AF1A4E338F370079225EFEC2"/>
  </w:style>
  <w:style w:type="paragraph" w:customStyle="1" w:styleId="00B095FD28754CFFAAA2ECAF051113AF">
    <w:name w:val="00B095FD28754CFFAAA2ECAF05111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89327EA-CF3C-42DE-B88F-000425AA6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FA3AE8-F597-4830-81B6-AF33C6B7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B2FF4-FE2B-405F-9CF5-E8EC5F4AA0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2021-01-31T21:26:00Z</dcterms:created>
  <dcterms:modified xsi:type="dcterms:W3CDTF">2021-01-31T21:30:00Z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