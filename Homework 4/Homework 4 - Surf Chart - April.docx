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200"/>
        <w:gridCol w:w="7200"/>
      </w:tblGrid>
      <w:tr w:rsidR="002F6E35" w14:paraId="6D6D4B2C" w14:textId="77777777" w:rsidTr="00AB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14:paraId="6300ED7E" w14:textId="28A65ECB" w:rsidR="002F6E35" w:rsidRDefault="009035F5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AB30CC" w:rsidRPr="00AB30CC">
              <w:t>April</w:t>
            </w:r>
            <w:r>
              <w:fldChar w:fldCharType="end"/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7791119E" w14:textId="77777777" w:rsidR="002F6E35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29257F4" w14:textId="77777777" w:rsidR="007A204F" w:rsidRPr="007A204F" w:rsidRDefault="007A204F" w:rsidP="007A2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669A18" w14:textId="77777777" w:rsidR="007A204F" w:rsidRPr="007A204F" w:rsidRDefault="007A204F" w:rsidP="007A2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48BF21" w14:textId="77777777" w:rsidR="007A204F" w:rsidRDefault="007A204F" w:rsidP="007A2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5A3F150" w14:textId="0C6310AF" w:rsidR="007A204F" w:rsidRPr="007A204F" w:rsidRDefault="007A204F" w:rsidP="007A204F">
            <w:pPr>
              <w:tabs>
                <w:tab w:val="left" w:pos="15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2F6E35" w14:paraId="5A624433" w14:textId="77777777" w:rsidTr="00AB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1F3864" w:themeFill="accent1" w:themeFillShade="80"/>
          </w:tcPr>
          <w:p w14:paraId="14E9D145" w14:textId="77777777" w:rsidR="002F6E35" w:rsidRDefault="002F6E35"/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1F3864" w:themeFill="accent1" w:themeFillShade="80"/>
          </w:tcPr>
          <w:p w14:paraId="690E0853" w14:textId="2D4CE287" w:rsidR="002F6E35" w:rsidRDefault="009035F5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AB30CC">
              <w:t>2021</w:t>
            </w:r>
            <w:r>
              <w:fldChar w:fldCharType="end"/>
            </w:r>
          </w:p>
        </w:tc>
      </w:tr>
      <w:tr w:rsidR="002F6E35" w14:paraId="0EF0C6D6" w14:textId="77777777" w:rsidTr="00AB29FA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06DF2F86" w14:textId="77777777" w:rsidR="002F6E35" w:rsidRDefault="002F6E35">
            <w:pPr>
              <w:pStyle w:val="Title"/>
            </w:pPr>
          </w:p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3B2ED6BC" w14:textId="77777777" w:rsidR="002F6E35" w:rsidRDefault="002F6E35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2F6E35" w14:paraId="44C1B140" w14:textId="77777777" w:rsidTr="002F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27134494"/>
            <w:placeholder>
              <w:docPart w:val="E7C1365CFF264881A320AC411BC5B09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14:paraId="4608BFBB" w14:textId="77777777" w:rsidR="002F6E35" w:rsidRDefault="009035F5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55" w:type="dxa"/>
          </w:tcPr>
          <w:p w14:paraId="58B0476B" w14:textId="77777777" w:rsidR="002F6E35" w:rsidRDefault="00E646A9">
            <w:pPr>
              <w:pStyle w:val="Days"/>
            </w:pPr>
            <w:sdt>
              <w:sdtPr>
                <w:id w:val="8650153"/>
                <w:placeholder>
                  <w:docPart w:val="C5C85B919CF44F0585180345A1E0CC54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Monday</w:t>
                </w:r>
              </w:sdtContent>
            </w:sdt>
          </w:p>
        </w:tc>
        <w:tc>
          <w:tcPr>
            <w:tcW w:w="2055" w:type="dxa"/>
          </w:tcPr>
          <w:p w14:paraId="7DB0AF94" w14:textId="77777777" w:rsidR="002F6E35" w:rsidRDefault="00E646A9">
            <w:pPr>
              <w:pStyle w:val="Days"/>
            </w:pPr>
            <w:sdt>
              <w:sdtPr>
                <w:id w:val="-1517691135"/>
                <w:placeholder>
                  <w:docPart w:val="32F4BE474F1D4671965A649DA479E4EC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Tuesday</w:t>
                </w:r>
              </w:sdtContent>
            </w:sdt>
          </w:p>
        </w:tc>
        <w:tc>
          <w:tcPr>
            <w:tcW w:w="2055" w:type="dxa"/>
          </w:tcPr>
          <w:p w14:paraId="7E4CCD8D" w14:textId="77777777" w:rsidR="002F6E35" w:rsidRDefault="00E646A9">
            <w:pPr>
              <w:pStyle w:val="Days"/>
            </w:pPr>
            <w:sdt>
              <w:sdtPr>
                <w:id w:val="-1684429625"/>
                <w:placeholder>
                  <w:docPart w:val="2438CEA956354AD0B20A60109CC0DD7C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Wednesday</w:t>
                </w:r>
              </w:sdtContent>
            </w:sdt>
          </w:p>
        </w:tc>
        <w:tc>
          <w:tcPr>
            <w:tcW w:w="2055" w:type="dxa"/>
          </w:tcPr>
          <w:p w14:paraId="6376A61D" w14:textId="77777777" w:rsidR="002F6E35" w:rsidRDefault="00E646A9">
            <w:pPr>
              <w:pStyle w:val="Days"/>
            </w:pPr>
            <w:sdt>
              <w:sdtPr>
                <w:id w:val="-1188375605"/>
                <w:placeholder>
                  <w:docPart w:val="9F684B5D4BE041F3A4C7F9D2905157C1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Thursday</w:t>
                </w:r>
              </w:sdtContent>
            </w:sdt>
          </w:p>
        </w:tc>
        <w:tc>
          <w:tcPr>
            <w:tcW w:w="2055" w:type="dxa"/>
          </w:tcPr>
          <w:p w14:paraId="59CF852B" w14:textId="77777777" w:rsidR="002F6E35" w:rsidRDefault="00E646A9">
            <w:pPr>
              <w:pStyle w:val="Days"/>
            </w:pPr>
            <w:sdt>
              <w:sdtPr>
                <w:id w:val="1991825489"/>
                <w:placeholder>
                  <w:docPart w:val="C58928B3AF1A4E338F370079225EFEC2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Friday</w:t>
                </w:r>
              </w:sdtContent>
            </w:sdt>
          </w:p>
        </w:tc>
        <w:tc>
          <w:tcPr>
            <w:tcW w:w="2055" w:type="dxa"/>
          </w:tcPr>
          <w:p w14:paraId="0934AC46" w14:textId="77777777" w:rsidR="002F6E35" w:rsidRPr="00441E1E" w:rsidRDefault="00E646A9">
            <w:pPr>
              <w:pStyle w:val="Days"/>
              <w:rPr>
                <w:highlight w:val="yellow"/>
              </w:rPr>
            </w:pPr>
            <w:sdt>
              <w:sdtPr>
                <w:rPr>
                  <w:highlight w:val="yellow"/>
                </w:rPr>
                <w:id w:val="115736794"/>
                <w:placeholder>
                  <w:docPart w:val="00B095FD28754CFFAAA2ECAF051113AF"/>
                </w:placeholder>
                <w:temporary/>
                <w:showingPlcHdr/>
                <w15:appearance w15:val="hidden"/>
              </w:sdtPr>
              <w:sdtEndPr/>
              <w:sdtContent>
                <w:r w:rsidR="009035F5" w:rsidRPr="00441E1E">
                  <w:t>Saturday</w:t>
                </w:r>
              </w:sdtContent>
            </w:sdt>
          </w:p>
        </w:tc>
      </w:tr>
      <w:tr w:rsidR="002F6E35" w14:paraId="51298EB7" w14:textId="77777777" w:rsidTr="002F6E35">
        <w:tc>
          <w:tcPr>
            <w:tcW w:w="2054" w:type="dxa"/>
            <w:tcBorders>
              <w:bottom w:val="nil"/>
            </w:tcBorders>
          </w:tcPr>
          <w:p w14:paraId="55B9CA74" w14:textId="29080757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DocVariable MonthStart \@ dddd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</w:rPr>
              <w:instrText>Thursday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= "Sunday" 1 ""</w:instrTex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39894B0" w14:textId="4EBBB448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DocVariable MonthStart \@ dddd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</w:rPr>
              <w:instrText>Thursday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= "Monday" 1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=A2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0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&lt;&gt; 0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=A2+1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FA21CA" w:rsidRPr="00AB30CC">
              <w:rPr>
                <w:rFonts w:ascii="Calibri" w:hAnsi="Calibri" w:cs="Calibri"/>
                <w:noProof/>
              </w:rPr>
              <w:instrText>2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"" 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1F8D07E5" w14:textId="53075191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DocVariable MonthStart \@ dddd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</w:rPr>
              <w:instrText>Thursday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= "Tuesday" 1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=B2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0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&lt;&gt; 0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=B2+1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667408" w:rsidRPr="00AB30CC">
              <w:rPr>
                <w:rFonts w:ascii="Calibri" w:hAnsi="Calibri" w:cs="Calibri"/>
                <w:noProof/>
              </w:rPr>
              <w:instrText>2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"" 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00749B83" w14:textId="5701BD96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DocVariable MonthStart \@ dddd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</w:rPr>
              <w:instrText>Thursday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= "Wednesday" 1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=C2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0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&lt;&gt; 0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=C2+1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667408" w:rsidRPr="00AB30CC">
              <w:rPr>
                <w:rFonts w:ascii="Calibri" w:hAnsi="Calibri" w:cs="Calibri"/>
                <w:noProof/>
              </w:rPr>
              <w:instrText>3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"" 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147E905D" w14:textId="62BB06A6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DocVariable MonthStart \@ dddd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</w:rPr>
              <w:instrText>Thursday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= "Thursday" 1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=D2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667408" w:rsidRPr="00AB30CC">
              <w:rPr>
                <w:rFonts w:ascii="Calibri" w:hAnsi="Calibri" w:cs="Calibri"/>
                <w:noProof/>
              </w:rPr>
              <w:instrText>3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&lt;&gt; 0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=D2+1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667408" w:rsidRPr="00AB30CC">
              <w:rPr>
                <w:rFonts w:ascii="Calibri" w:hAnsi="Calibri" w:cs="Calibri"/>
                <w:noProof/>
              </w:rPr>
              <w:instrText>4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""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667408" w:rsidRPr="00AB30CC">
              <w:rPr>
                <w:rFonts w:ascii="Calibri" w:hAnsi="Calibri" w:cs="Calibri"/>
                <w:noProof/>
              </w:rPr>
              <w:instrText>4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1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674F3DC" w14:textId="14AE4753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DocVariable MonthStart \@ dddd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</w:rPr>
              <w:instrText>Thursday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= "Friday" 1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=E2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1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&lt;&gt; 0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=E2+1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""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2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FBC2D7A" w14:textId="0B21CBD4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DocVariable MonthStart \@ dddd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</w:rPr>
              <w:instrText>Thursday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= "Saturday" 1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=F2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&lt;&gt; 0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=F2+1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3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""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3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3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</w:tr>
      <w:tr w:rsidR="002F6E35" w14:paraId="18031A85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4254E3D0" w14:textId="77777777" w:rsidR="002F6E35" w:rsidRPr="00AB30CC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DB47A87" w14:textId="2C7BCF83" w:rsidR="00441E1E" w:rsidRPr="00AB30CC" w:rsidRDefault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FCD7053" w14:textId="76BB37D5" w:rsidR="002F6E35" w:rsidRPr="00AB30CC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75AED7B" w14:textId="05915BF7" w:rsidR="002F6E35" w:rsidRPr="00AB30CC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6554C8A" w14:textId="2C5BECE4" w:rsidR="002F6E35" w:rsidRPr="00AB30CC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166478F" w14:textId="629FC110" w:rsidR="008076B6" w:rsidRPr="00AB30CC" w:rsidRDefault="008076B6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B068C65" w14:textId="66A7ACB0" w:rsidR="00667408" w:rsidRDefault="00AB30CC" w:rsidP="000122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Low Tide: </w:t>
            </w:r>
            <w:r w:rsidR="003B7BBD" w:rsidRPr="003B7BBD">
              <w:rPr>
                <w:rFonts w:ascii="Calibri" w:hAnsi="Calibri" w:cs="Calibri"/>
              </w:rPr>
              <w:t>07:29 - 85%</w:t>
            </w:r>
          </w:p>
          <w:p w14:paraId="7BD43BB2" w14:textId="4CDBB6FD" w:rsidR="00AB30CC" w:rsidRPr="00AB30CC" w:rsidRDefault="00AB30CC" w:rsidP="000122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Moon: </w:t>
            </w:r>
            <w:r w:rsidR="00C5534A">
              <w:rPr>
                <w:rFonts w:ascii="Calibri" w:hAnsi="Calibri" w:cs="Calibri"/>
              </w:rPr>
              <w:t>58.4%</w:t>
            </w:r>
          </w:p>
        </w:tc>
      </w:tr>
      <w:tr w:rsidR="002F6E35" w14:paraId="4E381F9A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4A1D27B9" w14:textId="3AD79EED" w:rsidR="002F6E35" w:rsidRPr="000072FB" w:rsidRDefault="009035F5">
            <w:pPr>
              <w:pStyle w:val="Dates"/>
              <w:rPr>
                <w:rFonts w:ascii="Calibri" w:hAnsi="Calibri" w:cs="Calibri"/>
                <w:highlight w:val="yellow"/>
              </w:rPr>
            </w:pPr>
            <w:r w:rsidRPr="000072FB">
              <w:rPr>
                <w:rFonts w:ascii="Calibri" w:hAnsi="Calibri" w:cs="Calibri"/>
                <w:highlight w:val="yellow"/>
              </w:rPr>
              <w:fldChar w:fldCharType="begin"/>
            </w:r>
            <w:r w:rsidRPr="000072FB">
              <w:rPr>
                <w:rFonts w:ascii="Calibri" w:hAnsi="Calibri" w:cs="Calibri"/>
                <w:highlight w:val="yellow"/>
              </w:rPr>
              <w:instrText xml:space="preserve"> =G2+1 </w:instrText>
            </w:r>
            <w:r w:rsidRPr="000072FB">
              <w:rPr>
                <w:rFonts w:ascii="Calibri" w:hAnsi="Calibri" w:cs="Calibri"/>
                <w:highlight w:val="yellow"/>
              </w:rPr>
              <w:fldChar w:fldCharType="separate"/>
            </w:r>
            <w:r w:rsidR="00AB30CC" w:rsidRPr="000072FB">
              <w:rPr>
                <w:rFonts w:ascii="Calibri" w:hAnsi="Calibri" w:cs="Calibri"/>
                <w:noProof/>
                <w:highlight w:val="yellow"/>
              </w:rPr>
              <w:t>4</w:t>
            </w:r>
            <w:r w:rsidRPr="000072FB">
              <w:rPr>
                <w:rFonts w:ascii="Calibri" w:hAnsi="Calibri" w:cs="Calibri"/>
                <w:highlight w:val="yellow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B89C204" w14:textId="6F115964" w:rsidR="002F6E35" w:rsidRPr="000072FB" w:rsidRDefault="009035F5">
            <w:pPr>
              <w:pStyle w:val="Dates"/>
              <w:rPr>
                <w:rFonts w:ascii="Calibri" w:hAnsi="Calibri" w:cs="Calibri"/>
                <w:highlight w:val="yellow"/>
              </w:rPr>
            </w:pPr>
            <w:r w:rsidRPr="000072FB">
              <w:rPr>
                <w:rFonts w:ascii="Calibri" w:hAnsi="Calibri" w:cs="Calibri"/>
                <w:highlight w:val="yellow"/>
              </w:rPr>
              <w:fldChar w:fldCharType="begin"/>
            </w:r>
            <w:r w:rsidRPr="000072FB">
              <w:rPr>
                <w:rFonts w:ascii="Calibri" w:hAnsi="Calibri" w:cs="Calibri"/>
                <w:highlight w:val="yellow"/>
              </w:rPr>
              <w:instrText xml:space="preserve"> =A4+1 </w:instrText>
            </w:r>
            <w:r w:rsidRPr="000072FB">
              <w:rPr>
                <w:rFonts w:ascii="Calibri" w:hAnsi="Calibri" w:cs="Calibri"/>
                <w:highlight w:val="yellow"/>
              </w:rPr>
              <w:fldChar w:fldCharType="separate"/>
            </w:r>
            <w:r w:rsidR="00AB30CC" w:rsidRPr="000072FB">
              <w:rPr>
                <w:rFonts w:ascii="Calibri" w:hAnsi="Calibri" w:cs="Calibri"/>
                <w:noProof/>
                <w:highlight w:val="yellow"/>
              </w:rPr>
              <w:t>5</w:t>
            </w:r>
            <w:r w:rsidRPr="000072FB">
              <w:rPr>
                <w:rFonts w:ascii="Calibri" w:hAnsi="Calibri" w:cs="Calibri"/>
                <w:highlight w:val="yellow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EE4FD2D" w14:textId="03D43981" w:rsidR="002F6E35" w:rsidRPr="000072FB" w:rsidRDefault="009035F5">
            <w:pPr>
              <w:pStyle w:val="Dates"/>
              <w:rPr>
                <w:rFonts w:ascii="Calibri" w:hAnsi="Calibri" w:cs="Calibri"/>
                <w:highlight w:val="yellow"/>
              </w:rPr>
            </w:pPr>
            <w:r w:rsidRPr="000072FB">
              <w:rPr>
                <w:rFonts w:ascii="Calibri" w:hAnsi="Calibri" w:cs="Calibri"/>
                <w:highlight w:val="yellow"/>
              </w:rPr>
              <w:fldChar w:fldCharType="begin"/>
            </w:r>
            <w:r w:rsidRPr="000072FB">
              <w:rPr>
                <w:rFonts w:ascii="Calibri" w:hAnsi="Calibri" w:cs="Calibri"/>
                <w:highlight w:val="yellow"/>
              </w:rPr>
              <w:instrText xml:space="preserve"> =B4+1 </w:instrText>
            </w:r>
            <w:r w:rsidRPr="000072FB">
              <w:rPr>
                <w:rFonts w:ascii="Calibri" w:hAnsi="Calibri" w:cs="Calibri"/>
                <w:highlight w:val="yellow"/>
              </w:rPr>
              <w:fldChar w:fldCharType="separate"/>
            </w:r>
            <w:r w:rsidR="00AB30CC" w:rsidRPr="000072FB">
              <w:rPr>
                <w:rFonts w:ascii="Calibri" w:hAnsi="Calibri" w:cs="Calibri"/>
                <w:noProof/>
                <w:highlight w:val="yellow"/>
              </w:rPr>
              <w:t>6</w:t>
            </w:r>
            <w:r w:rsidRPr="000072FB">
              <w:rPr>
                <w:rFonts w:ascii="Calibri" w:hAnsi="Calibri" w:cs="Calibri"/>
                <w:highlight w:val="yellow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1D18C80" w14:textId="6EED1567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=C4+1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7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F07EC95" w14:textId="7682CD8F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=D4+1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8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E0BE10E" w14:textId="24D1EAE2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=E4+1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9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8C59027" w14:textId="614556F9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=F4+1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10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</w:tr>
      <w:tr w:rsidR="002F6E35" w14:paraId="7F1DA3BE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075326B2" w14:textId="277ABEFB" w:rsidR="00686512" w:rsidRPr="000072FB" w:rsidRDefault="00686512" w:rsidP="00686512">
            <w:pPr>
              <w:rPr>
                <w:rFonts w:ascii="Calibri" w:hAnsi="Calibri" w:cs="Calibri"/>
                <w:highlight w:val="yellow"/>
              </w:rPr>
            </w:pPr>
            <w:r w:rsidRPr="000072FB">
              <w:rPr>
                <w:rFonts w:ascii="Calibri" w:hAnsi="Calibri" w:cs="Calibri"/>
                <w:highlight w:val="yellow"/>
              </w:rPr>
              <w:t xml:space="preserve">Low Tide: </w:t>
            </w:r>
            <w:r w:rsidR="003B7BBD" w:rsidRPr="000072FB">
              <w:rPr>
                <w:rFonts w:ascii="Calibri" w:hAnsi="Calibri" w:cs="Calibri"/>
                <w:highlight w:val="yellow"/>
              </w:rPr>
              <w:t>08:33 - 93%</w:t>
            </w:r>
          </w:p>
          <w:p w14:paraId="5A214577" w14:textId="1DCA8A66" w:rsidR="0063208F" w:rsidRPr="000072FB" w:rsidRDefault="00686512" w:rsidP="00686512">
            <w:pPr>
              <w:rPr>
                <w:rFonts w:ascii="Calibri" w:hAnsi="Calibri" w:cs="Calibri"/>
                <w:highlight w:val="yellow"/>
              </w:rPr>
            </w:pPr>
            <w:r w:rsidRPr="000072FB">
              <w:rPr>
                <w:rFonts w:ascii="Calibri" w:hAnsi="Calibri" w:cs="Calibri"/>
                <w:highlight w:val="yellow"/>
              </w:rPr>
              <w:t>Moon:</w:t>
            </w:r>
            <w:r w:rsidR="00C5534A" w:rsidRPr="000072FB">
              <w:rPr>
                <w:rFonts w:ascii="Calibri" w:hAnsi="Calibri" w:cs="Calibri"/>
                <w:highlight w:val="yellow"/>
              </w:rPr>
              <w:t xml:space="preserve"> 50%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661D48D" w14:textId="120EACC2" w:rsidR="00686512" w:rsidRPr="000072FB" w:rsidRDefault="00686512" w:rsidP="00686512">
            <w:pPr>
              <w:rPr>
                <w:rFonts w:ascii="Calibri" w:hAnsi="Calibri" w:cs="Calibri"/>
                <w:highlight w:val="yellow"/>
              </w:rPr>
            </w:pPr>
            <w:r w:rsidRPr="000072FB">
              <w:rPr>
                <w:rFonts w:ascii="Calibri" w:hAnsi="Calibri" w:cs="Calibri"/>
                <w:highlight w:val="yellow"/>
              </w:rPr>
              <w:t xml:space="preserve">Low Tide: </w:t>
            </w:r>
            <w:r w:rsidR="003B7BBD" w:rsidRPr="000072FB">
              <w:rPr>
                <w:rFonts w:ascii="Calibri" w:hAnsi="Calibri" w:cs="Calibri"/>
                <w:highlight w:val="yellow"/>
              </w:rPr>
              <w:t>09:38 - 98%</w:t>
            </w:r>
          </w:p>
          <w:p w14:paraId="4972BCFF" w14:textId="3E3A5CDF" w:rsidR="002F6E35" w:rsidRPr="000072FB" w:rsidRDefault="00686512" w:rsidP="00686512">
            <w:pPr>
              <w:rPr>
                <w:rFonts w:ascii="Calibri" w:hAnsi="Calibri" w:cs="Calibri"/>
                <w:highlight w:val="yellow"/>
              </w:rPr>
            </w:pPr>
            <w:r w:rsidRPr="000072FB">
              <w:rPr>
                <w:rFonts w:ascii="Calibri" w:hAnsi="Calibri" w:cs="Calibri"/>
                <w:highlight w:val="yellow"/>
              </w:rPr>
              <w:t>Moon:</w:t>
            </w:r>
            <w:r w:rsidR="00C5534A" w:rsidRPr="000072FB">
              <w:rPr>
                <w:rFonts w:ascii="Calibri" w:hAnsi="Calibri" w:cs="Calibri"/>
                <w:highlight w:val="yellow"/>
              </w:rPr>
              <w:t xml:space="preserve"> 36.6%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AC8F14D" w14:textId="04C6CD44" w:rsidR="00686512" w:rsidRPr="000072FB" w:rsidRDefault="00686512" w:rsidP="00686512">
            <w:pPr>
              <w:rPr>
                <w:rFonts w:ascii="Calibri" w:hAnsi="Calibri" w:cs="Calibri"/>
                <w:highlight w:val="yellow"/>
              </w:rPr>
            </w:pPr>
            <w:r w:rsidRPr="000072FB">
              <w:rPr>
                <w:rFonts w:ascii="Calibri" w:hAnsi="Calibri" w:cs="Calibri"/>
                <w:highlight w:val="yellow"/>
              </w:rPr>
              <w:t xml:space="preserve">Low Tide: </w:t>
            </w:r>
            <w:r w:rsidR="003B7BBD" w:rsidRPr="000072FB">
              <w:rPr>
                <w:rFonts w:ascii="Calibri" w:hAnsi="Calibri" w:cs="Calibri"/>
                <w:highlight w:val="yellow"/>
              </w:rPr>
              <w:t>10:41 - 99%</w:t>
            </w:r>
          </w:p>
          <w:p w14:paraId="51C96983" w14:textId="010E49AC" w:rsidR="002F6E35" w:rsidRPr="000072FB" w:rsidRDefault="00686512" w:rsidP="00686512">
            <w:pPr>
              <w:rPr>
                <w:rFonts w:ascii="Calibri" w:hAnsi="Calibri" w:cs="Calibri"/>
                <w:highlight w:val="yellow"/>
              </w:rPr>
            </w:pPr>
            <w:r w:rsidRPr="000072FB">
              <w:rPr>
                <w:rFonts w:ascii="Calibri" w:hAnsi="Calibri" w:cs="Calibri"/>
                <w:highlight w:val="yellow"/>
              </w:rPr>
              <w:t>Moon:</w:t>
            </w:r>
            <w:r w:rsidR="00C5534A" w:rsidRPr="000072FB">
              <w:rPr>
                <w:rFonts w:ascii="Calibri" w:hAnsi="Calibri" w:cs="Calibri"/>
                <w:highlight w:val="yellow"/>
              </w:rPr>
              <w:t xml:space="preserve"> 26.8%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47FF54E" w14:textId="51AFC3A3" w:rsidR="00686512" w:rsidRDefault="00686512" w:rsidP="003B7BBD">
            <w:pPr>
              <w:tabs>
                <w:tab w:val="right" w:pos="1839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Low Tide: </w:t>
            </w:r>
            <w:r w:rsidR="003B7BBD" w:rsidRPr="003B7BBD">
              <w:rPr>
                <w:rFonts w:ascii="Calibri" w:hAnsi="Calibri" w:cs="Calibri"/>
              </w:rPr>
              <w:t>11:38 - 73%</w:t>
            </w:r>
            <w:r w:rsidR="003B7BBD">
              <w:rPr>
                <w:rFonts w:ascii="Calibri" w:hAnsi="Calibri" w:cs="Calibri"/>
              </w:rPr>
              <w:tab/>
            </w:r>
          </w:p>
          <w:p w14:paraId="36E1AF7E" w14:textId="6CF9291E" w:rsidR="002F6E35" w:rsidRPr="00AB30CC" w:rsidRDefault="00686512" w:rsidP="006865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Moon:</w:t>
            </w:r>
            <w:r w:rsidR="00C5534A">
              <w:rPr>
                <w:rFonts w:ascii="Calibri" w:hAnsi="Calibri" w:cs="Calibri"/>
              </w:rPr>
              <w:t xml:space="preserve"> </w:t>
            </w:r>
            <w:r w:rsidR="000072FB">
              <w:rPr>
                <w:rFonts w:ascii="Calibri" w:hAnsi="Calibri" w:cs="Calibri"/>
              </w:rPr>
              <w:t>18.2%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B1633A4" w14:textId="7CE694B8" w:rsidR="002F6E35" w:rsidRPr="00AB30CC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DC7DD43" w14:textId="4060C841" w:rsidR="002F6E35" w:rsidRPr="00AB30CC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7804682" w14:textId="1B1FDF18" w:rsidR="002F6E35" w:rsidRPr="00AB30CC" w:rsidRDefault="002F6E35" w:rsidP="00441E1E">
            <w:pPr>
              <w:rPr>
                <w:rFonts w:ascii="Calibri" w:hAnsi="Calibri" w:cs="Calibri"/>
              </w:rPr>
            </w:pPr>
          </w:p>
        </w:tc>
      </w:tr>
      <w:tr w:rsidR="002F6E35" w14:paraId="21D4415D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2F1FAAE8" w14:textId="2BBAB7E8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=G4+1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11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CEC5BEC" w14:textId="44332FAF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=A6+1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12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28F5E2D" w14:textId="2C9BDB54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=B6+1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13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11CBE7D" w14:textId="31FB464A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=C6+1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14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6C48898" w14:textId="7984471F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=D6+1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15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CB8F821" w14:textId="1638BA6A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=E6+1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16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F13B35A" w14:textId="5006F842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=F6+1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17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</w:tr>
      <w:tr w:rsidR="002F6E35" w14:paraId="36B4AB9B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6DC5311" w14:textId="1480B00E" w:rsidR="002F6E35" w:rsidRPr="00AB30CC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D6B9B8D" w14:textId="7845200E" w:rsidR="002F6E35" w:rsidRPr="00AB30CC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43B4B0A" w14:textId="594BB060" w:rsidR="002F6E35" w:rsidRPr="00AB30CC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1BA77CE" w14:textId="18CC4C37" w:rsidR="002F6E35" w:rsidRPr="00AB30CC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992E404" w14:textId="1A241F87" w:rsidR="002F6E35" w:rsidRPr="00AB30CC" w:rsidRDefault="002F6E35" w:rsidP="00441E1E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342408D" w14:textId="754662A2" w:rsidR="002F6E35" w:rsidRPr="00AB30CC" w:rsidRDefault="002F6E35" w:rsidP="00CC717F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FB3258F" w14:textId="4A8A0F73" w:rsidR="002F6E35" w:rsidRPr="00AB30CC" w:rsidRDefault="002F6E35" w:rsidP="005F45D8">
            <w:pPr>
              <w:rPr>
                <w:rFonts w:ascii="Calibri" w:hAnsi="Calibri" w:cs="Calibri"/>
              </w:rPr>
            </w:pPr>
          </w:p>
        </w:tc>
      </w:tr>
      <w:tr w:rsidR="002F6E35" w14:paraId="49C5CE70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4C281CD2" w14:textId="53DFB22D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=G6+1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18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9E67104" w14:textId="2A58CB65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=A8+1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19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88A804A" w14:textId="5A19F251" w:rsidR="002F6E35" w:rsidRPr="000072FB" w:rsidRDefault="009035F5">
            <w:pPr>
              <w:pStyle w:val="Dates"/>
              <w:rPr>
                <w:rFonts w:ascii="Calibri" w:hAnsi="Calibri" w:cs="Calibri"/>
                <w:highlight w:val="yellow"/>
              </w:rPr>
            </w:pPr>
            <w:r w:rsidRPr="000072FB">
              <w:rPr>
                <w:rFonts w:ascii="Calibri" w:hAnsi="Calibri" w:cs="Calibri"/>
                <w:highlight w:val="yellow"/>
              </w:rPr>
              <w:fldChar w:fldCharType="begin"/>
            </w:r>
            <w:r w:rsidRPr="000072FB">
              <w:rPr>
                <w:rFonts w:ascii="Calibri" w:hAnsi="Calibri" w:cs="Calibri"/>
                <w:highlight w:val="yellow"/>
              </w:rPr>
              <w:instrText xml:space="preserve"> =B8+1 </w:instrText>
            </w:r>
            <w:r w:rsidRPr="000072FB">
              <w:rPr>
                <w:rFonts w:ascii="Calibri" w:hAnsi="Calibri" w:cs="Calibri"/>
                <w:highlight w:val="yellow"/>
              </w:rPr>
              <w:fldChar w:fldCharType="separate"/>
            </w:r>
            <w:r w:rsidR="00AB30CC" w:rsidRPr="000072FB">
              <w:rPr>
                <w:rFonts w:ascii="Calibri" w:hAnsi="Calibri" w:cs="Calibri"/>
                <w:noProof/>
                <w:highlight w:val="yellow"/>
              </w:rPr>
              <w:t>20</w:t>
            </w:r>
            <w:r w:rsidRPr="000072FB">
              <w:rPr>
                <w:rFonts w:ascii="Calibri" w:hAnsi="Calibri" w:cs="Calibri"/>
                <w:highlight w:val="yellow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4688EEB" w14:textId="1D1549A1" w:rsidR="002F6E35" w:rsidRPr="000072FB" w:rsidRDefault="009035F5">
            <w:pPr>
              <w:pStyle w:val="Dates"/>
              <w:rPr>
                <w:rFonts w:ascii="Calibri" w:hAnsi="Calibri" w:cs="Calibri"/>
                <w:highlight w:val="yellow"/>
              </w:rPr>
            </w:pPr>
            <w:r w:rsidRPr="000072FB">
              <w:rPr>
                <w:rFonts w:ascii="Calibri" w:hAnsi="Calibri" w:cs="Calibri"/>
                <w:highlight w:val="yellow"/>
              </w:rPr>
              <w:fldChar w:fldCharType="begin"/>
            </w:r>
            <w:r w:rsidRPr="000072FB">
              <w:rPr>
                <w:rFonts w:ascii="Calibri" w:hAnsi="Calibri" w:cs="Calibri"/>
                <w:highlight w:val="yellow"/>
              </w:rPr>
              <w:instrText xml:space="preserve"> =C8+1 </w:instrText>
            </w:r>
            <w:r w:rsidRPr="000072FB">
              <w:rPr>
                <w:rFonts w:ascii="Calibri" w:hAnsi="Calibri" w:cs="Calibri"/>
                <w:highlight w:val="yellow"/>
              </w:rPr>
              <w:fldChar w:fldCharType="separate"/>
            </w:r>
            <w:r w:rsidR="00AB30CC" w:rsidRPr="000072FB">
              <w:rPr>
                <w:rFonts w:ascii="Calibri" w:hAnsi="Calibri" w:cs="Calibri"/>
                <w:noProof/>
                <w:highlight w:val="yellow"/>
              </w:rPr>
              <w:t>21</w:t>
            </w:r>
            <w:r w:rsidRPr="000072FB">
              <w:rPr>
                <w:rFonts w:ascii="Calibri" w:hAnsi="Calibri" w:cs="Calibri"/>
                <w:highlight w:val="yellow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A3FA6C3" w14:textId="71C4F5CE" w:rsidR="002F6E35" w:rsidRPr="000072FB" w:rsidRDefault="009035F5">
            <w:pPr>
              <w:pStyle w:val="Dates"/>
              <w:rPr>
                <w:rFonts w:ascii="Calibri" w:hAnsi="Calibri" w:cs="Calibri"/>
                <w:highlight w:val="yellow"/>
              </w:rPr>
            </w:pPr>
            <w:r w:rsidRPr="000072FB">
              <w:rPr>
                <w:rFonts w:ascii="Calibri" w:hAnsi="Calibri" w:cs="Calibri"/>
                <w:highlight w:val="yellow"/>
              </w:rPr>
              <w:fldChar w:fldCharType="begin"/>
            </w:r>
            <w:r w:rsidRPr="000072FB">
              <w:rPr>
                <w:rFonts w:ascii="Calibri" w:hAnsi="Calibri" w:cs="Calibri"/>
                <w:highlight w:val="yellow"/>
              </w:rPr>
              <w:instrText xml:space="preserve"> =D8+1 </w:instrText>
            </w:r>
            <w:r w:rsidRPr="000072FB">
              <w:rPr>
                <w:rFonts w:ascii="Calibri" w:hAnsi="Calibri" w:cs="Calibri"/>
                <w:highlight w:val="yellow"/>
              </w:rPr>
              <w:fldChar w:fldCharType="separate"/>
            </w:r>
            <w:r w:rsidR="00AB30CC" w:rsidRPr="000072FB">
              <w:rPr>
                <w:rFonts w:ascii="Calibri" w:hAnsi="Calibri" w:cs="Calibri"/>
                <w:noProof/>
                <w:highlight w:val="yellow"/>
              </w:rPr>
              <w:t>22</w:t>
            </w:r>
            <w:r w:rsidRPr="000072FB">
              <w:rPr>
                <w:rFonts w:ascii="Calibri" w:hAnsi="Calibri" w:cs="Calibri"/>
                <w:highlight w:val="yellow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6ED5512" w14:textId="04729340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=E8+1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23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9E538ED" w14:textId="006CB8C2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=F8+1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24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</w:tr>
      <w:tr w:rsidR="002F6E35" w14:paraId="13FE3842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593B6553" w14:textId="6730489F" w:rsidR="00686512" w:rsidRDefault="00686512" w:rsidP="006865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Low Tide: </w:t>
            </w:r>
            <w:r w:rsidR="003B7BBD" w:rsidRPr="003B7BBD">
              <w:rPr>
                <w:rFonts w:ascii="Calibri" w:hAnsi="Calibri" w:cs="Calibri"/>
              </w:rPr>
              <w:t>07:06 - 85%</w:t>
            </w:r>
          </w:p>
          <w:p w14:paraId="448D7F92" w14:textId="71ADCACE" w:rsidR="002F6E35" w:rsidRPr="00AB30CC" w:rsidRDefault="00686512" w:rsidP="006865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Moon:</w:t>
            </w:r>
            <w:r w:rsidR="000072FB">
              <w:rPr>
                <w:rFonts w:ascii="Calibri" w:hAnsi="Calibri" w:cs="Calibri"/>
              </w:rPr>
              <w:t xml:space="preserve"> 34.3%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882B2E8" w14:textId="16790F81" w:rsidR="00686512" w:rsidRDefault="00686512" w:rsidP="006865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Low Tide: </w:t>
            </w:r>
            <w:r w:rsidR="003B7BBD" w:rsidRPr="003B7BBD">
              <w:rPr>
                <w:rFonts w:ascii="Calibri" w:hAnsi="Calibri" w:cs="Calibri"/>
              </w:rPr>
              <w:t>07:57 - 85%</w:t>
            </w:r>
          </w:p>
          <w:p w14:paraId="0363D890" w14:textId="1B1B0748" w:rsidR="002F6E35" w:rsidRPr="00AB30CC" w:rsidRDefault="00686512" w:rsidP="006865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Moon:</w:t>
            </w:r>
            <w:r w:rsidR="000072FB">
              <w:rPr>
                <w:rFonts w:ascii="Calibri" w:hAnsi="Calibri" w:cs="Calibri"/>
              </w:rPr>
              <w:t xml:space="preserve"> 43.9%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D571441" w14:textId="79C677A5" w:rsidR="00686512" w:rsidRPr="000072FB" w:rsidRDefault="00686512" w:rsidP="00686512">
            <w:pPr>
              <w:rPr>
                <w:rFonts w:ascii="Calibri" w:hAnsi="Calibri" w:cs="Calibri"/>
                <w:highlight w:val="yellow"/>
              </w:rPr>
            </w:pPr>
            <w:r w:rsidRPr="000072FB">
              <w:rPr>
                <w:rFonts w:ascii="Calibri" w:hAnsi="Calibri" w:cs="Calibri"/>
                <w:highlight w:val="yellow"/>
              </w:rPr>
              <w:t xml:space="preserve">Low Tide: </w:t>
            </w:r>
            <w:r w:rsidR="003B7BBD" w:rsidRPr="000072FB">
              <w:rPr>
                <w:rFonts w:ascii="Calibri" w:hAnsi="Calibri" w:cs="Calibri"/>
                <w:highlight w:val="yellow"/>
              </w:rPr>
              <w:t>08:50 - 93%</w:t>
            </w:r>
          </w:p>
          <w:p w14:paraId="2877BB98" w14:textId="7A722201" w:rsidR="002F6E35" w:rsidRPr="000072FB" w:rsidRDefault="00686512" w:rsidP="00686512">
            <w:pPr>
              <w:rPr>
                <w:rFonts w:ascii="Calibri" w:hAnsi="Calibri" w:cs="Calibri"/>
                <w:highlight w:val="yellow"/>
              </w:rPr>
            </w:pPr>
            <w:r w:rsidRPr="000072FB">
              <w:rPr>
                <w:rFonts w:ascii="Calibri" w:hAnsi="Calibri" w:cs="Calibri"/>
                <w:highlight w:val="yellow"/>
              </w:rPr>
              <w:t>Moon:</w:t>
            </w:r>
            <w:r w:rsidR="000072FB" w:rsidRPr="000072FB">
              <w:rPr>
                <w:rFonts w:ascii="Calibri" w:hAnsi="Calibri" w:cs="Calibri"/>
                <w:highlight w:val="yellow"/>
              </w:rPr>
              <w:t xml:space="preserve"> 50%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2155B4B" w14:textId="4C0786F9" w:rsidR="00686512" w:rsidRPr="000072FB" w:rsidRDefault="00686512" w:rsidP="00686512">
            <w:pPr>
              <w:rPr>
                <w:rFonts w:ascii="Calibri" w:hAnsi="Calibri" w:cs="Calibri"/>
                <w:highlight w:val="yellow"/>
              </w:rPr>
            </w:pPr>
            <w:r w:rsidRPr="000072FB">
              <w:rPr>
                <w:rFonts w:ascii="Calibri" w:hAnsi="Calibri" w:cs="Calibri"/>
                <w:highlight w:val="yellow"/>
              </w:rPr>
              <w:t xml:space="preserve">Low Tide: </w:t>
            </w:r>
            <w:r w:rsidR="003B7BBD" w:rsidRPr="000072FB">
              <w:rPr>
                <w:rFonts w:ascii="Calibri" w:hAnsi="Calibri" w:cs="Calibri"/>
                <w:highlight w:val="yellow"/>
              </w:rPr>
              <w:t>09:42 - 98%</w:t>
            </w:r>
          </w:p>
          <w:p w14:paraId="1464814D" w14:textId="34F91440" w:rsidR="002F6E35" w:rsidRPr="000072FB" w:rsidRDefault="00686512" w:rsidP="00686512">
            <w:pPr>
              <w:rPr>
                <w:rFonts w:ascii="Calibri" w:hAnsi="Calibri" w:cs="Calibri"/>
                <w:highlight w:val="yellow"/>
              </w:rPr>
            </w:pPr>
            <w:r w:rsidRPr="000072FB">
              <w:rPr>
                <w:rFonts w:ascii="Calibri" w:hAnsi="Calibri" w:cs="Calibri"/>
                <w:highlight w:val="yellow"/>
              </w:rPr>
              <w:t>Moon:</w:t>
            </w:r>
            <w:r w:rsidR="000072FB" w:rsidRPr="000072FB">
              <w:rPr>
                <w:rFonts w:ascii="Calibri" w:hAnsi="Calibri" w:cs="Calibri"/>
                <w:highlight w:val="yellow"/>
              </w:rPr>
              <w:t xml:space="preserve"> 64.2%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5896525" w14:textId="558242AD" w:rsidR="00686512" w:rsidRPr="000072FB" w:rsidRDefault="00686512" w:rsidP="003B7BBD">
            <w:pPr>
              <w:tabs>
                <w:tab w:val="right" w:pos="1839"/>
              </w:tabs>
              <w:rPr>
                <w:rFonts w:ascii="Calibri" w:hAnsi="Calibri" w:cs="Calibri"/>
                <w:highlight w:val="yellow"/>
              </w:rPr>
            </w:pPr>
            <w:r w:rsidRPr="000072FB">
              <w:rPr>
                <w:rFonts w:ascii="Calibri" w:hAnsi="Calibri" w:cs="Calibri"/>
                <w:highlight w:val="yellow"/>
              </w:rPr>
              <w:t xml:space="preserve">Low Tide: </w:t>
            </w:r>
            <w:r w:rsidR="003B7BBD" w:rsidRPr="000072FB">
              <w:rPr>
                <w:rFonts w:ascii="Calibri" w:hAnsi="Calibri" w:cs="Calibri"/>
                <w:highlight w:val="yellow"/>
              </w:rPr>
              <w:t>10:34 - 99%</w:t>
            </w:r>
            <w:r w:rsidR="003B7BBD" w:rsidRPr="000072FB">
              <w:rPr>
                <w:rFonts w:ascii="Calibri" w:hAnsi="Calibri" w:cs="Calibri"/>
                <w:highlight w:val="yellow"/>
              </w:rPr>
              <w:tab/>
            </w:r>
          </w:p>
          <w:p w14:paraId="6EC11A99" w14:textId="429A0E0A" w:rsidR="002F6E35" w:rsidRPr="000072FB" w:rsidRDefault="00686512" w:rsidP="00686512">
            <w:pPr>
              <w:rPr>
                <w:rFonts w:ascii="Calibri" w:hAnsi="Calibri" w:cs="Calibri"/>
                <w:highlight w:val="yellow"/>
              </w:rPr>
            </w:pPr>
            <w:r w:rsidRPr="000072FB">
              <w:rPr>
                <w:rFonts w:ascii="Calibri" w:hAnsi="Calibri" w:cs="Calibri"/>
                <w:highlight w:val="yellow"/>
              </w:rPr>
              <w:t>Moon:</w:t>
            </w:r>
            <w:r w:rsidR="000072FB" w:rsidRPr="000072FB">
              <w:rPr>
                <w:rFonts w:ascii="Calibri" w:hAnsi="Calibri" w:cs="Calibri"/>
                <w:highlight w:val="yellow"/>
              </w:rPr>
              <w:t xml:space="preserve"> 74.2%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08BAA71" w14:textId="6AF9BA19" w:rsidR="00686512" w:rsidRDefault="00686512" w:rsidP="006865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Low Tide: </w:t>
            </w:r>
            <w:r w:rsidR="00C5534A" w:rsidRPr="00C5534A">
              <w:rPr>
                <w:rFonts w:ascii="Calibri" w:hAnsi="Calibri" w:cs="Calibri"/>
              </w:rPr>
              <w:t>11:24 - 73%</w:t>
            </w:r>
          </w:p>
          <w:p w14:paraId="01263F32" w14:textId="6D171E96" w:rsidR="002F6E35" w:rsidRPr="00AB30CC" w:rsidRDefault="00686512" w:rsidP="006865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Moon:</w:t>
            </w:r>
            <w:r w:rsidR="000072FB">
              <w:rPr>
                <w:rFonts w:ascii="Calibri" w:hAnsi="Calibri" w:cs="Calibri"/>
              </w:rPr>
              <w:t xml:space="preserve"> 83.3%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3530BF3" w14:textId="7FC9C383" w:rsidR="002F6E35" w:rsidRPr="00AB30CC" w:rsidRDefault="002F6E35" w:rsidP="00441E1E">
            <w:pPr>
              <w:rPr>
                <w:rFonts w:ascii="Calibri" w:hAnsi="Calibri" w:cs="Calibri"/>
              </w:rPr>
            </w:pPr>
          </w:p>
        </w:tc>
      </w:tr>
      <w:tr w:rsidR="002F6E35" w14:paraId="5CC86823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1AC0E5D4" w14:textId="72AA6916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=G8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24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= 0,""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=G8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24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 &lt;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DocVariable MonthEnd \@ d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</w:rPr>
              <w:instrText>30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=G8+1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25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""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25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25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53DA76E" w14:textId="65DADB7E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=A10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25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= 0,""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=A10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25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 &lt;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DocVariable MonthEnd \@ d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</w:rPr>
              <w:instrText>30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=A10+1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26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"" </w:instrText>
            </w:r>
            <w:r w:rsidR="00667408"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26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="00667408"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26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94D0C00" w14:textId="51AECC53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=B10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26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= 0,""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=B10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26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 &lt;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DocVariable MonthEnd \@ d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</w:rPr>
              <w:instrText>30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=B10+1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27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""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27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="00667408"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27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BD246EB" w14:textId="1049E047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=C10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27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= 0,""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=C10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27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 &lt;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DocVariable MonthEnd \@ d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</w:rPr>
              <w:instrText>30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=C10+1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28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""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28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="00667408"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28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CF7AD4A" w14:textId="1CA9AB63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=D10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28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= 0,""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=D10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28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 &lt;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DocVariable MonthEnd \@ d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</w:rPr>
              <w:instrText>30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=D10+1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29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"" </w:instrText>
            </w:r>
            <w:r w:rsidR="00AB30CC"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29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="00AB30CC"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29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4BFDCE7" w14:textId="329AC833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=E10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29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= 0,""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=E10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29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 &lt;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DocVariable MonthEnd \@ d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</w:rPr>
              <w:instrText>30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=E10+1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30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""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30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="00AB30CC"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t>30</w:t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F8A6EC5" w14:textId="7A6C2961" w:rsidR="002F6E35" w:rsidRPr="00AB30CC" w:rsidRDefault="009035F5">
            <w:pPr>
              <w:pStyle w:val="Dates"/>
              <w:rPr>
                <w:rFonts w:ascii="Calibri" w:hAnsi="Calibri" w:cs="Calibri"/>
              </w:rPr>
            </w:pP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=F10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30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= 0,""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IF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=F10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  <w:noProof/>
              </w:rPr>
              <w:instrText>30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 &lt;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DocVariable MonthEnd \@ d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AB30CC" w:rsidRPr="00AB30CC">
              <w:rPr>
                <w:rFonts w:ascii="Calibri" w:hAnsi="Calibri" w:cs="Calibri"/>
              </w:rPr>
              <w:instrText>30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 </w:instrText>
            </w:r>
            <w:r w:rsidRPr="00AB30CC">
              <w:rPr>
                <w:rFonts w:ascii="Calibri" w:hAnsi="Calibri" w:cs="Calibri"/>
              </w:rPr>
              <w:fldChar w:fldCharType="begin"/>
            </w:r>
            <w:r w:rsidRPr="00AB30CC">
              <w:rPr>
                <w:rFonts w:ascii="Calibri" w:hAnsi="Calibri" w:cs="Calibri"/>
              </w:rPr>
              <w:instrText xml:space="preserve"> =F10+1 </w:instrText>
            </w:r>
            <w:r w:rsidRPr="00AB30CC">
              <w:rPr>
                <w:rFonts w:ascii="Calibri" w:hAnsi="Calibri" w:cs="Calibri"/>
              </w:rPr>
              <w:fldChar w:fldCharType="separate"/>
            </w:r>
            <w:r w:rsidR="001A3A8D" w:rsidRPr="00AB30CC">
              <w:rPr>
                <w:rFonts w:ascii="Calibri" w:hAnsi="Calibri" w:cs="Calibri"/>
                <w:noProof/>
              </w:rPr>
              <w:instrText>30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instrText xml:space="preserve"> "" </w:instrText>
            </w:r>
            <w:r w:rsidRPr="00AB30CC">
              <w:rPr>
                <w:rFonts w:ascii="Calibri" w:hAnsi="Calibri" w:cs="Calibri"/>
              </w:rPr>
              <w:fldChar w:fldCharType="end"/>
            </w:r>
            <w:r w:rsidRPr="00AB30CC">
              <w:rPr>
                <w:rFonts w:ascii="Calibri" w:hAnsi="Calibri" w:cs="Calibri"/>
              </w:rPr>
              <w:fldChar w:fldCharType="end"/>
            </w:r>
          </w:p>
        </w:tc>
      </w:tr>
      <w:tr w:rsidR="002F6E35" w14:paraId="63F8A470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0F4FE820" w14:textId="3CFA78A8" w:rsidR="002F6E35" w:rsidRPr="00AB30CC" w:rsidRDefault="002F6E35" w:rsidP="00441E1E">
            <w:pPr>
              <w:rPr>
                <w:rFonts w:ascii="Calibri" w:hAnsi="Calibri" w:cs="Calibri"/>
                <w:highlight w:val="yellow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788CC33" w14:textId="77777777" w:rsidR="002F6E35" w:rsidRPr="00AB30CC" w:rsidRDefault="002F6E35">
            <w:pPr>
              <w:rPr>
                <w:rFonts w:ascii="Calibri" w:hAnsi="Calibri" w:cs="Calibri"/>
                <w:highlight w:val="yellow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60E7953" w14:textId="77777777" w:rsidR="002F6E35" w:rsidRPr="00AB30CC" w:rsidRDefault="002F6E35">
            <w:pPr>
              <w:rPr>
                <w:rFonts w:ascii="Calibri" w:hAnsi="Calibri" w:cs="Calibri"/>
                <w:highlight w:val="yellow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45132DB" w14:textId="77777777" w:rsidR="002F6E35" w:rsidRPr="00AB30CC" w:rsidRDefault="002F6E35">
            <w:pPr>
              <w:rPr>
                <w:rFonts w:ascii="Calibri" w:hAnsi="Calibri" w:cs="Calibri"/>
                <w:highlight w:val="yellow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A18BCE6" w14:textId="77777777" w:rsidR="002F6E35" w:rsidRPr="00AB30CC" w:rsidRDefault="002F6E35">
            <w:pPr>
              <w:rPr>
                <w:rFonts w:ascii="Calibri" w:hAnsi="Calibri" w:cs="Calibri"/>
                <w:highlight w:val="yellow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2138603" w14:textId="77777777" w:rsidR="002F6E35" w:rsidRPr="00AB30CC" w:rsidRDefault="002F6E35">
            <w:pPr>
              <w:rPr>
                <w:rFonts w:ascii="Calibri" w:hAnsi="Calibri" w:cs="Calibri"/>
                <w:highlight w:val="yellow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20925B6" w14:textId="77777777" w:rsidR="002F6E35" w:rsidRPr="00AB30CC" w:rsidRDefault="002F6E35">
            <w:pPr>
              <w:rPr>
                <w:rFonts w:ascii="Calibri" w:hAnsi="Calibri" w:cs="Calibri"/>
                <w:highlight w:val="yellow"/>
              </w:rPr>
            </w:pPr>
          </w:p>
        </w:tc>
      </w:tr>
      <w:tr w:rsidR="002F6E35" w14:paraId="2142B6DE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</w:tcBorders>
          </w:tcPr>
          <w:p w14:paraId="54C93720" w14:textId="357B15F7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=G10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AB30CC">
              <w:rPr>
                <w:rFonts w:ascii="Calibri" w:hAnsi="Calibri" w:cs="Calibri"/>
                <w:noProof/>
              </w:rPr>
              <w:instrText>0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= 0,""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=G10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30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&lt;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MonthEnd \@ 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=G10+1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""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  <w:noProof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4654A9AE" w14:textId="3BEC8EF6" w:rsidR="002F6E35" w:rsidRPr="00441E1E" w:rsidRDefault="009035F5">
            <w:pPr>
              <w:pStyle w:val="Dates"/>
              <w:rPr>
                <w:rFonts w:ascii="Calibri" w:hAnsi="Calibri" w:cs="Calibri"/>
              </w:rPr>
            </w:pP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=A12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AB30CC">
              <w:rPr>
                <w:rFonts w:ascii="Calibri" w:hAnsi="Calibri" w:cs="Calibri"/>
                <w:noProof/>
              </w:rPr>
              <w:instrText>0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= 0,""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IF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=A12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1A3A8D" w:rsidRPr="00441E1E">
              <w:rPr>
                <w:rFonts w:ascii="Calibri" w:hAnsi="Calibri" w:cs="Calibri"/>
                <w:noProof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&lt;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DocVariable MonthEnd \@ d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="00441E1E" w:rsidRPr="00441E1E">
              <w:rPr>
                <w:rFonts w:ascii="Calibri" w:hAnsi="Calibri" w:cs="Calibri"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 </w:instrText>
            </w:r>
            <w:r w:rsidRPr="00441E1E">
              <w:rPr>
                <w:rFonts w:ascii="Calibri" w:hAnsi="Calibri" w:cs="Calibri"/>
              </w:rPr>
              <w:fldChar w:fldCharType="begin"/>
            </w:r>
            <w:r w:rsidRPr="00441E1E">
              <w:rPr>
                <w:rFonts w:ascii="Calibri" w:hAnsi="Calibri" w:cs="Calibri"/>
              </w:rPr>
              <w:instrText xml:space="preserve"> =A12+1 </w:instrText>
            </w:r>
            <w:r w:rsidRPr="00441E1E">
              <w:rPr>
                <w:rFonts w:ascii="Calibri" w:hAnsi="Calibri" w:cs="Calibri"/>
              </w:rPr>
              <w:fldChar w:fldCharType="separate"/>
            </w:r>
            <w:r w:rsidRPr="00441E1E">
              <w:rPr>
                <w:rFonts w:ascii="Calibri" w:hAnsi="Calibri" w:cs="Calibri"/>
                <w:noProof/>
              </w:rPr>
              <w:instrText>31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instrText xml:space="preserve"> "" </w:instrText>
            </w:r>
            <w:r w:rsidRPr="00441E1E">
              <w:rPr>
                <w:rFonts w:ascii="Calibri" w:hAnsi="Calibri" w:cs="Calibri"/>
              </w:rPr>
              <w:fldChar w:fldCharType="end"/>
            </w:r>
            <w:r w:rsidRPr="00441E1E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38FE56FF" w14:textId="77777777" w:rsidR="002F6E35" w:rsidRPr="00441E1E" w:rsidRDefault="002F6E35">
            <w:pPr>
              <w:pStyle w:val="Dates"/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105C45DD" w14:textId="77777777" w:rsidR="002F6E35" w:rsidRPr="00441E1E" w:rsidRDefault="002F6E35">
            <w:pPr>
              <w:pStyle w:val="Dates"/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3EF0DEDD" w14:textId="77777777" w:rsidR="002F6E35" w:rsidRPr="00441E1E" w:rsidRDefault="002F6E35">
            <w:pPr>
              <w:pStyle w:val="Dates"/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39A2AB3D" w14:textId="77777777" w:rsidR="002F6E35" w:rsidRPr="00441E1E" w:rsidRDefault="002F6E35">
            <w:pPr>
              <w:pStyle w:val="Dates"/>
              <w:rPr>
                <w:rFonts w:ascii="Calibri" w:hAnsi="Calibri" w:cs="Calibri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30900CAB" w14:textId="77777777" w:rsidR="002F6E35" w:rsidRPr="00441E1E" w:rsidRDefault="002F6E35">
            <w:pPr>
              <w:pStyle w:val="Dates"/>
              <w:rPr>
                <w:rFonts w:ascii="Calibri" w:hAnsi="Calibri" w:cs="Calibri"/>
              </w:rPr>
            </w:pPr>
          </w:p>
        </w:tc>
      </w:tr>
      <w:tr w:rsidR="002F6E35" w14:paraId="72293567" w14:textId="77777777" w:rsidTr="002F6E35">
        <w:trPr>
          <w:trHeight w:hRule="exact" w:val="907"/>
        </w:trPr>
        <w:tc>
          <w:tcPr>
            <w:tcW w:w="2054" w:type="dxa"/>
          </w:tcPr>
          <w:p w14:paraId="176E25B6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</w:tcPr>
          <w:p w14:paraId="77A98065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</w:tcPr>
          <w:p w14:paraId="3CAF9542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</w:tcPr>
          <w:p w14:paraId="36FDD47A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</w:tcPr>
          <w:p w14:paraId="42CD1B72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</w:tcPr>
          <w:p w14:paraId="51A2B70F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</w:tcPr>
          <w:p w14:paraId="6A55A1B3" w14:textId="77777777" w:rsidR="002F6E35" w:rsidRPr="00441E1E" w:rsidRDefault="002F6E35">
            <w:pPr>
              <w:rPr>
                <w:rFonts w:ascii="Calibri" w:hAnsi="Calibri" w:cs="Calibri"/>
              </w:rPr>
            </w:pPr>
          </w:p>
        </w:tc>
      </w:tr>
    </w:tbl>
    <w:p w14:paraId="31F2A768" w14:textId="77777777" w:rsidR="002F6E35" w:rsidRDefault="002F6E35"/>
    <w:sectPr w:rsidR="002F6E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D26B8" w14:textId="77777777" w:rsidR="00E646A9" w:rsidRDefault="00E646A9">
      <w:pPr>
        <w:spacing w:before="0" w:after="0"/>
      </w:pPr>
      <w:r>
        <w:separator/>
      </w:r>
    </w:p>
  </w:endnote>
  <w:endnote w:type="continuationSeparator" w:id="0">
    <w:p w14:paraId="282B7C6F" w14:textId="77777777" w:rsidR="00E646A9" w:rsidRDefault="00E646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1D8C4" w14:textId="77777777" w:rsidR="00E646A9" w:rsidRDefault="00E646A9">
      <w:pPr>
        <w:spacing w:before="0" w:after="0"/>
      </w:pPr>
      <w:r>
        <w:separator/>
      </w:r>
    </w:p>
  </w:footnote>
  <w:footnote w:type="continuationSeparator" w:id="0">
    <w:p w14:paraId="16FCAED5" w14:textId="77777777" w:rsidR="00E646A9" w:rsidRDefault="00E646A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04/30/2021"/>
    <w:docVar w:name="MonthStart" w:val="04/01/2021"/>
    <w:docVar w:name="ShowDynamicGuides" w:val="1"/>
    <w:docVar w:name="ShowMarginGuides" w:val="0"/>
    <w:docVar w:name="ShowOutlines" w:val="0"/>
    <w:docVar w:name="ShowStaticGuides" w:val="0"/>
  </w:docVars>
  <w:rsids>
    <w:rsidRoot w:val="00441E1E"/>
    <w:rsid w:val="000072FB"/>
    <w:rsid w:val="0001227B"/>
    <w:rsid w:val="00056814"/>
    <w:rsid w:val="000618BA"/>
    <w:rsid w:val="0006779F"/>
    <w:rsid w:val="000A20FE"/>
    <w:rsid w:val="0011772B"/>
    <w:rsid w:val="001A3A8D"/>
    <w:rsid w:val="001C5DC3"/>
    <w:rsid w:val="0027720C"/>
    <w:rsid w:val="002F6E35"/>
    <w:rsid w:val="003145E8"/>
    <w:rsid w:val="003B7BBD"/>
    <w:rsid w:val="003D7DDA"/>
    <w:rsid w:val="00406C2A"/>
    <w:rsid w:val="00441E1E"/>
    <w:rsid w:val="00454FED"/>
    <w:rsid w:val="004C5B17"/>
    <w:rsid w:val="004E6A64"/>
    <w:rsid w:val="005562FE"/>
    <w:rsid w:val="00557989"/>
    <w:rsid w:val="005A5FAB"/>
    <w:rsid w:val="005F45D8"/>
    <w:rsid w:val="0063208F"/>
    <w:rsid w:val="00667408"/>
    <w:rsid w:val="00686512"/>
    <w:rsid w:val="007564A4"/>
    <w:rsid w:val="007777B1"/>
    <w:rsid w:val="007A204F"/>
    <w:rsid w:val="007A49F2"/>
    <w:rsid w:val="008076B6"/>
    <w:rsid w:val="00874C9A"/>
    <w:rsid w:val="00880B22"/>
    <w:rsid w:val="008F42C2"/>
    <w:rsid w:val="009035F5"/>
    <w:rsid w:val="00903885"/>
    <w:rsid w:val="009351A0"/>
    <w:rsid w:val="00944085"/>
    <w:rsid w:val="00946A27"/>
    <w:rsid w:val="009A0FFF"/>
    <w:rsid w:val="009E58E4"/>
    <w:rsid w:val="00A4654E"/>
    <w:rsid w:val="00A73BBF"/>
    <w:rsid w:val="00A86041"/>
    <w:rsid w:val="00AB29FA"/>
    <w:rsid w:val="00AB30CC"/>
    <w:rsid w:val="00B70858"/>
    <w:rsid w:val="00B8151A"/>
    <w:rsid w:val="00C0464E"/>
    <w:rsid w:val="00C11D39"/>
    <w:rsid w:val="00C5534A"/>
    <w:rsid w:val="00C71D73"/>
    <w:rsid w:val="00C7735D"/>
    <w:rsid w:val="00CA12F6"/>
    <w:rsid w:val="00CB1C1C"/>
    <w:rsid w:val="00CC717F"/>
    <w:rsid w:val="00D17693"/>
    <w:rsid w:val="00DE6C1E"/>
    <w:rsid w:val="00DF051F"/>
    <w:rsid w:val="00DF32DE"/>
    <w:rsid w:val="00E02644"/>
    <w:rsid w:val="00E54E11"/>
    <w:rsid w:val="00E646A9"/>
    <w:rsid w:val="00EA1691"/>
    <w:rsid w:val="00EA58E6"/>
    <w:rsid w:val="00EB320B"/>
    <w:rsid w:val="00F00BF8"/>
    <w:rsid w:val="00F04B40"/>
    <w:rsid w:val="00FA21C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354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qFormat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4472C4" w:themeColor="accent1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4472C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1F3864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oh\AppData\Roaming\Microsoft\Templates\Banner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C1365CFF264881A320AC411BC5B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0F974-DE33-4295-BC2A-8B00E2AA93F0}"/>
      </w:docPartPr>
      <w:docPartBody>
        <w:p w:rsidR="007C0C07" w:rsidRDefault="0051786B">
          <w:pPr>
            <w:pStyle w:val="E7C1365CFF264881A320AC411BC5B09C"/>
          </w:pPr>
          <w:r>
            <w:t>Sunday</w:t>
          </w:r>
        </w:p>
      </w:docPartBody>
    </w:docPart>
    <w:docPart>
      <w:docPartPr>
        <w:name w:val="C5C85B919CF44F0585180345A1E0C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C0675-AEAD-4877-B28F-794DD884F5C2}"/>
      </w:docPartPr>
      <w:docPartBody>
        <w:p w:rsidR="007C0C07" w:rsidRDefault="0051786B">
          <w:pPr>
            <w:pStyle w:val="C5C85B919CF44F0585180345A1E0CC54"/>
          </w:pPr>
          <w:r>
            <w:t>Monday</w:t>
          </w:r>
        </w:p>
      </w:docPartBody>
    </w:docPart>
    <w:docPart>
      <w:docPartPr>
        <w:name w:val="32F4BE474F1D4671965A649DA479E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3C346-6969-43F3-A376-AB3C20BD272A}"/>
      </w:docPartPr>
      <w:docPartBody>
        <w:p w:rsidR="007C0C07" w:rsidRDefault="0051786B">
          <w:pPr>
            <w:pStyle w:val="32F4BE474F1D4671965A649DA479E4EC"/>
          </w:pPr>
          <w:r>
            <w:t>Tuesday</w:t>
          </w:r>
        </w:p>
      </w:docPartBody>
    </w:docPart>
    <w:docPart>
      <w:docPartPr>
        <w:name w:val="2438CEA956354AD0B20A60109CC0D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8DC40-D2FB-430B-A7D8-8792D61BC5FD}"/>
      </w:docPartPr>
      <w:docPartBody>
        <w:p w:rsidR="007C0C07" w:rsidRDefault="0051786B">
          <w:pPr>
            <w:pStyle w:val="2438CEA956354AD0B20A60109CC0DD7C"/>
          </w:pPr>
          <w:r>
            <w:t>Wednesday</w:t>
          </w:r>
        </w:p>
      </w:docPartBody>
    </w:docPart>
    <w:docPart>
      <w:docPartPr>
        <w:name w:val="9F684B5D4BE041F3A4C7F9D290515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2843A-79F7-4996-98ED-A8EE449F06F6}"/>
      </w:docPartPr>
      <w:docPartBody>
        <w:p w:rsidR="007C0C07" w:rsidRDefault="0051786B">
          <w:pPr>
            <w:pStyle w:val="9F684B5D4BE041F3A4C7F9D2905157C1"/>
          </w:pPr>
          <w:r>
            <w:t>Thursday</w:t>
          </w:r>
        </w:p>
      </w:docPartBody>
    </w:docPart>
    <w:docPart>
      <w:docPartPr>
        <w:name w:val="C58928B3AF1A4E338F370079225E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0F0D5-DCCB-4EF8-A28F-A0C2F843E6CD}"/>
      </w:docPartPr>
      <w:docPartBody>
        <w:p w:rsidR="007C0C07" w:rsidRDefault="0051786B">
          <w:pPr>
            <w:pStyle w:val="C58928B3AF1A4E338F370079225EFEC2"/>
          </w:pPr>
          <w:r>
            <w:t>Friday</w:t>
          </w:r>
        </w:p>
      </w:docPartBody>
    </w:docPart>
    <w:docPart>
      <w:docPartPr>
        <w:name w:val="00B095FD28754CFFAAA2ECAF05111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69F99-5E64-431F-BDAA-F5C949942E8F}"/>
      </w:docPartPr>
      <w:docPartBody>
        <w:p w:rsidR="007C0C07" w:rsidRDefault="0051786B">
          <w:pPr>
            <w:pStyle w:val="00B095FD28754CFFAAA2ECAF051113AF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07"/>
    <w:rsid w:val="0051786B"/>
    <w:rsid w:val="007C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C1365CFF264881A320AC411BC5B09C">
    <w:name w:val="E7C1365CFF264881A320AC411BC5B09C"/>
  </w:style>
  <w:style w:type="paragraph" w:customStyle="1" w:styleId="C5C85B919CF44F0585180345A1E0CC54">
    <w:name w:val="C5C85B919CF44F0585180345A1E0CC54"/>
  </w:style>
  <w:style w:type="paragraph" w:customStyle="1" w:styleId="32F4BE474F1D4671965A649DA479E4EC">
    <w:name w:val="32F4BE474F1D4671965A649DA479E4EC"/>
  </w:style>
  <w:style w:type="paragraph" w:customStyle="1" w:styleId="2438CEA956354AD0B20A60109CC0DD7C">
    <w:name w:val="2438CEA956354AD0B20A60109CC0DD7C"/>
  </w:style>
  <w:style w:type="paragraph" w:customStyle="1" w:styleId="9F684B5D4BE041F3A4C7F9D2905157C1">
    <w:name w:val="9F684B5D4BE041F3A4C7F9D2905157C1"/>
  </w:style>
  <w:style w:type="paragraph" w:customStyle="1" w:styleId="C58928B3AF1A4E338F370079225EFEC2">
    <w:name w:val="C58928B3AF1A4E338F370079225EFEC2"/>
  </w:style>
  <w:style w:type="paragraph" w:customStyle="1" w:styleId="00B095FD28754CFFAAA2ECAF051113AF">
    <w:name w:val="00B095FD28754CFFAAA2ECAF05111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89327EA-CF3C-42DE-B88F-000425AA6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FA3AE8-F597-4830-81B6-AF33C6B7B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4B2FF4-FE2B-405F-9CF5-E8EC5F4AA0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Banner calendar</Template>
  <TotalTime>0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2021-01-31T21:30:00Z</dcterms:created>
  <dcterms:modified xsi:type="dcterms:W3CDTF">2021-01-31T21:33:00Z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